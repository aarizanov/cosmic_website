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5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270"/>
        <w:gridCol w:w="270"/>
        <w:gridCol w:w="90"/>
        <w:gridCol w:w="6380"/>
      </w:tblGrid>
      <w:tr w:rsidR="00703E1D" w14:paraId="20E72E5E" w14:textId="77777777" w:rsidTr="00975A02">
        <w:trPr>
          <w:trHeight w:val="2745"/>
        </w:trPr>
        <w:tc>
          <w:tcPr>
            <w:tcW w:w="4140" w:type="dxa"/>
            <w:vAlign w:val="bottom"/>
          </w:tcPr>
          <w:p w14:paraId="06FE20AD" w14:textId="32BBDA85" w:rsidR="00703E1D" w:rsidRPr="00E73535" w:rsidRDefault="00703E1D" w:rsidP="003B43C6">
            <w:pPr>
              <w:tabs>
                <w:tab w:val="left" w:pos="990"/>
              </w:tabs>
              <w:rPr>
                <w:lang w:val="mk-M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685B43" wp14:editId="1D71C3D8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-1851660</wp:posOffset>
                      </wp:positionV>
                      <wp:extent cx="1333500" cy="1771650"/>
                      <wp:effectExtent l="0" t="0" r="1905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17716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10D6D0" id="Oval 6" o:spid="_x0000_s1026" style="position:absolute;margin-left:31pt;margin-top:-145.8pt;width:105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" strokecolor="#345c7d [1604]" strokeweight="1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70" w:type="dxa"/>
          </w:tcPr>
          <w:p w14:paraId="2815327F" w14:textId="59ED6F27" w:rsidR="00703E1D" w:rsidRPr="008C5A98" w:rsidRDefault="00703E1D" w:rsidP="000C45FF">
            <w:pPr>
              <w:tabs>
                <w:tab w:val="left" w:pos="990"/>
              </w:tabs>
            </w:pPr>
          </w:p>
        </w:tc>
        <w:tc>
          <w:tcPr>
            <w:tcW w:w="360" w:type="dxa"/>
            <w:gridSpan w:val="2"/>
          </w:tcPr>
          <w:p w14:paraId="5E38499D" w14:textId="2BD867DC" w:rsidR="00703E1D" w:rsidRPr="00435EE4" w:rsidRDefault="00703E1D" w:rsidP="000C45FF">
            <w:pPr>
              <w:tabs>
                <w:tab w:val="left" w:pos="990"/>
              </w:tabs>
              <w:rPr>
                <w:lang w:val="mk-MK"/>
              </w:rPr>
            </w:pPr>
          </w:p>
        </w:tc>
        <w:tc>
          <w:tcPr>
            <w:tcW w:w="6380" w:type="dxa"/>
            <w:vAlign w:val="bottom"/>
          </w:tcPr>
          <w:p w14:paraId="35A368CC" w14:textId="77777777" w:rsidR="00C5606F" w:rsidRDefault="00C5606F" w:rsidP="001E406C">
            <w:pPr>
              <w:rPr>
                <w:b/>
                <w:bCs/>
                <w:caps/>
                <w:color w:val="000000" w:themeColor="text1"/>
                <w:sz w:val="60"/>
                <w:szCs w:val="60"/>
              </w:rPr>
            </w:pPr>
          </w:p>
          <w:p w14:paraId="7838AAEA" w14:textId="77777777" w:rsidR="00FB09F7" w:rsidRDefault="008C5A98" w:rsidP="00183510">
            <w:pPr>
              <w:rPr>
                <w:b/>
                <w:bCs/>
                <w:caps/>
                <w:color w:val="000000" w:themeColor="text1"/>
                <w:sz w:val="60"/>
                <w:szCs w:val="60"/>
              </w:rPr>
            </w:pPr>
            <w:r w:rsidRPr="003B43C6">
              <w:rPr>
                <w:b/>
                <w:bCs/>
                <w:caps/>
                <w:color w:val="000000" w:themeColor="text1"/>
                <w:sz w:val="60"/>
                <w:szCs w:val="60"/>
              </w:rPr>
              <w:t>Job Application</w:t>
            </w:r>
            <w:r w:rsidR="00FB09F7">
              <w:rPr>
                <w:b/>
                <w:bCs/>
                <w:caps/>
                <w:color w:val="000000" w:themeColor="text1"/>
                <w:sz w:val="60"/>
                <w:szCs w:val="60"/>
              </w:rPr>
              <w:t>/</w:t>
            </w:r>
          </w:p>
          <w:p w14:paraId="7292DE13" w14:textId="036C9910" w:rsidR="00975A02" w:rsidRDefault="00FB09F7" w:rsidP="00183510">
            <w:pPr>
              <w:rPr>
                <w:b/>
                <w:bCs/>
                <w:caps/>
                <w:color w:val="000000" w:themeColor="text1"/>
                <w:sz w:val="60"/>
                <w:szCs w:val="60"/>
              </w:rPr>
            </w:pPr>
            <w:r>
              <w:rPr>
                <w:b/>
                <w:bCs/>
                <w:caps/>
                <w:color w:val="000000" w:themeColor="text1"/>
                <w:sz w:val="60"/>
                <w:szCs w:val="60"/>
              </w:rPr>
              <w:t>Internship</w:t>
            </w:r>
          </w:p>
          <w:p w14:paraId="3A291AFB" w14:textId="77777777" w:rsidR="00FB09F7" w:rsidRPr="00183510" w:rsidRDefault="00FB09F7" w:rsidP="00183510">
            <w:pPr>
              <w:rPr>
                <w:b/>
                <w:bCs/>
                <w:caps/>
                <w:color w:val="000000" w:themeColor="text1"/>
                <w:sz w:val="60"/>
                <w:szCs w:val="60"/>
              </w:rPr>
            </w:pPr>
          </w:p>
          <w:p w14:paraId="3435EF4C" w14:textId="77777777" w:rsidR="00C5606F" w:rsidRPr="00C5606F" w:rsidRDefault="00C5606F" w:rsidP="00C5606F"/>
          <w:p w14:paraId="5E849F7C" w14:textId="34CAFF3B" w:rsidR="00703E1D" w:rsidRPr="001E406C" w:rsidRDefault="00703E1D" w:rsidP="008C5A98"/>
        </w:tc>
      </w:tr>
      <w:tr w:rsidR="00703E1D" w14:paraId="1ACAB8B7" w14:textId="77777777" w:rsidTr="00E36C8A">
        <w:tc>
          <w:tcPr>
            <w:tcW w:w="4140" w:type="dxa"/>
          </w:tcPr>
          <w:p w14:paraId="32E60D1A" w14:textId="7292635B" w:rsidR="00703E1D" w:rsidRPr="00CA5113" w:rsidRDefault="00703E1D" w:rsidP="00936C80">
            <w:pPr>
              <w:pStyle w:val="Heading3"/>
              <w:rPr>
                <w:sz w:val="24"/>
              </w:rPr>
            </w:pPr>
            <w:r w:rsidRPr="00CA5113">
              <w:rPr>
                <w:sz w:val="24"/>
              </w:rPr>
              <w:t>PROFILE</w:t>
            </w:r>
          </w:p>
          <w:p w14:paraId="2BD769F9" w14:textId="07BF3D53" w:rsidR="00FB09F7" w:rsidRPr="00FB09F7" w:rsidRDefault="003B43C6" w:rsidP="00936C80">
            <w:pPr>
              <w:rPr>
                <w:sz w:val="20"/>
                <w:szCs w:val="20"/>
              </w:rPr>
            </w:pPr>
            <w:r w:rsidRPr="003B43C6">
              <w:rPr>
                <w:sz w:val="20"/>
                <w:szCs w:val="20"/>
                <w:lang w:val="mk-MK"/>
              </w:rPr>
              <w:t>I am Viktor Dimitrioski, a graduate engineer in Computer Engineering and Technologies. I am 24 years old.</w:t>
            </w:r>
            <w:r w:rsidR="00FB09F7">
              <w:rPr>
                <w:sz w:val="20"/>
                <w:szCs w:val="20"/>
              </w:rPr>
              <w:t xml:space="preserve"> I am applying for</w:t>
            </w:r>
            <w:r w:rsidR="00A03F71">
              <w:rPr>
                <w:sz w:val="20"/>
                <w:szCs w:val="20"/>
              </w:rPr>
              <w:t xml:space="preserve"> a</w:t>
            </w:r>
            <w:r w:rsidR="00FB09F7">
              <w:rPr>
                <w:sz w:val="20"/>
                <w:szCs w:val="20"/>
              </w:rPr>
              <w:t xml:space="preserve"> job/internship in Proton.</w:t>
            </w:r>
          </w:p>
          <w:p w14:paraId="5C381131" w14:textId="2E6058D4" w:rsidR="00703E1D" w:rsidRDefault="00703E1D" w:rsidP="005F659E">
            <w:pPr>
              <w:rPr>
                <w:sz w:val="20"/>
                <w:szCs w:val="20"/>
                <w:lang w:val="en"/>
              </w:rPr>
            </w:pPr>
            <w:r w:rsidRPr="00CA5113">
              <w:rPr>
                <w:sz w:val="20"/>
                <w:szCs w:val="20"/>
                <w:lang w:val="en"/>
              </w:rPr>
              <w:t>I have</w:t>
            </w:r>
            <w:r w:rsidR="00E04262">
              <w:rPr>
                <w:sz w:val="20"/>
                <w:szCs w:val="20"/>
                <w:lang w:val="en"/>
              </w:rPr>
              <w:t xml:space="preserve"> basic</w:t>
            </w:r>
            <w:r w:rsidRPr="00CA5113">
              <w:rPr>
                <w:sz w:val="20"/>
                <w:szCs w:val="20"/>
                <w:lang w:val="en"/>
              </w:rPr>
              <w:t xml:space="preserve"> knowledge in:</w:t>
            </w:r>
          </w:p>
          <w:p w14:paraId="11E6B795" w14:textId="115C939E" w:rsidR="00B37D98" w:rsidRPr="00B37D98" w:rsidRDefault="00B37D98" w:rsidP="005F659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  <w:lang w:val="mk-MK"/>
              </w:rPr>
            </w:pPr>
            <w:r w:rsidRPr="00CA5113">
              <w:rPr>
                <w:sz w:val="20"/>
                <w:szCs w:val="20"/>
              </w:rPr>
              <w:t>Computer hardware</w:t>
            </w:r>
            <w:r>
              <w:rPr>
                <w:sz w:val="20"/>
                <w:szCs w:val="20"/>
              </w:rPr>
              <w:t>,</w:t>
            </w:r>
            <w:r w:rsidRPr="00CA51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Computer Software,</w:t>
            </w:r>
            <w:r w:rsidR="00B747FE">
              <w:t xml:space="preserve"> </w:t>
            </w:r>
            <w:r w:rsidR="00B747FE">
              <w:rPr>
                <w:sz w:val="20"/>
                <w:szCs w:val="20"/>
              </w:rPr>
              <w:t>I</w:t>
            </w:r>
            <w:r w:rsidR="00B747FE" w:rsidRPr="00B747FE">
              <w:rPr>
                <w:sz w:val="20"/>
                <w:szCs w:val="20"/>
              </w:rPr>
              <w:t>nstalling</w:t>
            </w:r>
            <w:r>
              <w:rPr>
                <w:sz w:val="20"/>
                <w:szCs w:val="20"/>
              </w:rPr>
              <w:t xml:space="preserve"> </w:t>
            </w:r>
            <w:r w:rsidR="00B747FE">
              <w:rPr>
                <w:sz w:val="20"/>
                <w:szCs w:val="20"/>
              </w:rPr>
              <w:t xml:space="preserve">Hardware and Software, </w:t>
            </w:r>
            <w:r w:rsidRPr="00B37D98">
              <w:rPr>
                <w:sz w:val="20"/>
                <w:szCs w:val="20"/>
              </w:rPr>
              <w:t>Operating system</w:t>
            </w:r>
            <w:r w:rsidR="00B747F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, Windows OS, </w:t>
            </w:r>
            <w:r w:rsidRPr="00CA5113">
              <w:rPr>
                <w:sz w:val="20"/>
                <w:szCs w:val="20"/>
              </w:rPr>
              <w:t>Computer Networks, M</w:t>
            </w:r>
            <w:r w:rsidRPr="00CA5113">
              <w:rPr>
                <w:sz w:val="20"/>
                <w:szCs w:val="20"/>
                <w:lang w:val="mk-MK"/>
              </w:rPr>
              <w:t>icroprocessors</w:t>
            </w:r>
          </w:p>
          <w:p w14:paraId="780BBB68" w14:textId="77777777" w:rsidR="00703E1D" w:rsidRPr="00CA5113" w:rsidRDefault="00703E1D" w:rsidP="003537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CA5113">
              <w:rPr>
                <w:sz w:val="20"/>
                <w:szCs w:val="20"/>
              </w:rPr>
              <w:t>C++, C#, Java, MS SQL Server, MySQL</w:t>
            </w:r>
          </w:p>
          <w:p w14:paraId="294EC715" w14:textId="0C53A515" w:rsidR="00703E1D" w:rsidRPr="00CA5113" w:rsidRDefault="00703E1D" w:rsidP="003537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CA5113">
              <w:rPr>
                <w:sz w:val="20"/>
                <w:szCs w:val="20"/>
              </w:rPr>
              <w:t>Algorithms, Object-Oriented Programming, Data Structures, Databases, Clould Computing, Artificial intelligence</w:t>
            </w:r>
          </w:p>
          <w:p w14:paraId="031DFF8B" w14:textId="0B2A181C" w:rsidR="00703E1D" w:rsidRPr="00CA5113" w:rsidRDefault="00703E1D" w:rsidP="003537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CA5113">
              <w:rPr>
                <w:sz w:val="20"/>
                <w:szCs w:val="20"/>
              </w:rPr>
              <w:t>Visual Studio, Eclipse, Android Studio, AWS</w:t>
            </w:r>
          </w:p>
          <w:p w14:paraId="01F8F0FA" w14:textId="510A66C9" w:rsidR="00703E1D" w:rsidRPr="00CA5113" w:rsidRDefault="00703E1D" w:rsidP="003537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CA5113">
              <w:rPr>
                <w:sz w:val="20"/>
                <w:szCs w:val="20"/>
              </w:rPr>
              <w:t>Client – Server (TCP, UDP, Multithreaded Server)</w:t>
            </w:r>
            <w:r w:rsidR="0080452A">
              <w:rPr>
                <w:sz w:val="20"/>
                <w:szCs w:val="20"/>
              </w:rPr>
              <w:t>, TCP/IP Model</w:t>
            </w:r>
          </w:p>
          <w:p w14:paraId="59A9B2F1" w14:textId="0DBCEC85" w:rsidR="00703E1D" w:rsidRPr="00CA5113" w:rsidRDefault="00703E1D" w:rsidP="003537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CA5113">
              <w:rPr>
                <w:sz w:val="20"/>
                <w:szCs w:val="20"/>
              </w:rPr>
              <w:t>Java Sockets, BSD Sockets, Win Sockets</w:t>
            </w:r>
          </w:p>
          <w:p w14:paraId="76B58FCC" w14:textId="2A4E8F70" w:rsidR="00703E1D" w:rsidRPr="00CA5113" w:rsidRDefault="00703E1D" w:rsidP="003537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CA5113">
              <w:rPr>
                <w:sz w:val="20"/>
                <w:szCs w:val="20"/>
              </w:rPr>
              <w:t>Windows Services, Windows Form Application, Java Swing</w:t>
            </w:r>
          </w:p>
          <w:p w14:paraId="22E17DED" w14:textId="51AB823D" w:rsidR="00887316" w:rsidRPr="00CA5113" w:rsidRDefault="00887316" w:rsidP="003537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CA5113">
              <w:rPr>
                <w:sz w:val="20"/>
                <w:szCs w:val="20"/>
              </w:rPr>
              <w:t>HTML, CSS, JavaScript, PHP, XAMPP</w:t>
            </w:r>
          </w:p>
          <w:p w14:paraId="69EB92A4" w14:textId="48C2116C" w:rsidR="00703E1D" w:rsidRPr="00CA5113" w:rsidRDefault="00703E1D" w:rsidP="00D170D1">
            <w:pPr>
              <w:pStyle w:val="Heading3"/>
              <w:rPr>
                <w:sz w:val="24"/>
              </w:rPr>
            </w:pPr>
            <w:r w:rsidRPr="00CA5113">
              <w:rPr>
                <w:sz w:val="24"/>
                <w:lang w:val="en"/>
              </w:rPr>
              <w:t>CONTACT</w:t>
            </w:r>
          </w:p>
          <w:p w14:paraId="58233C37" w14:textId="07D19969" w:rsidR="00D170D1" w:rsidRPr="00CA5113" w:rsidRDefault="00D170D1" w:rsidP="00D170D1">
            <w:pPr>
              <w:rPr>
                <w:sz w:val="20"/>
                <w:szCs w:val="20"/>
                <w:lang w:val="en"/>
              </w:rPr>
            </w:pPr>
            <w:r w:rsidRPr="00CA5113">
              <w:rPr>
                <w:sz w:val="20"/>
                <w:szCs w:val="20"/>
              </w:rPr>
              <w:t>Telephone number:</w:t>
            </w:r>
          </w:p>
          <w:p w14:paraId="0E87A59C" w14:textId="1AD7B80E" w:rsidR="00703E1D" w:rsidRPr="00CA5113" w:rsidRDefault="0080452A" w:rsidP="00936C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B09F7">
              <w:rPr>
                <w:sz w:val="20"/>
                <w:szCs w:val="20"/>
              </w:rPr>
              <w:t>0</w:t>
            </w:r>
            <w:r w:rsidR="00703E1D" w:rsidRPr="00CA5113">
              <w:rPr>
                <w:sz w:val="20"/>
                <w:szCs w:val="20"/>
              </w:rPr>
              <w:t>78</w:t>
            </w:r>
            <w:r w:rsidR="00D170D1" w:rsidRPr="00CA5113">
              <w:rPr>
                <w:sz w:val="20"/>
                <w:szCs w:val="20"/>
              </w:rPr>
              <w:t xml:space="preserve"> </w:t>
            </w:r>
            <w:r w:rsidR="00703E1D" w:rsidRPr="00CA5113">
              <w:rPr>
                <w:sz w:val="20"/>
                <w:szCs w:val="20"/>
              </w:rPr>
              <w:t>363</w:t>
            </w:r>
            <w:r w:rsidR="00D170D1" w:rsidRPr="00CA5113">
              <w:rPr>
                <w:sz w:val="20"/>
                <w:szCs w:val="20"/>
              </w:rPr>
              <w:t xml:space="preserve"> </w:t>
            </w:r>
            <w:r w:rsidR="00703E1D" w:rsidRPr="00CA5113">
              <w:rPr>
                <w:sz w:val="20"/>
                <w:szCs w:val="20"/>
              </w:rPr>
              <w:t>765</w:t>
            </w:r>
          </w:p>
          <w:p w14:paraId="04E8FF62" w14:textId="6E43BFA4" w:rsidR="00703E1D" w:rsidRPr="00CA5113" w:rsidRDefault="00CA5113" w:rsidP="00936C80">
            <w:pPr>
              <w:tabs>
                <w:tab w:val="left" w:pos="1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E-mail:</w:t>
            </w:r>
            <w:r w:rsidR="00703E1D" w:rsidRPr="00CA5113">
              <w:rPr>
                <w:sz w:val="20"/>
                <w:szCs w:val="20"/>
              </w:rPr>
              <w:tab/>
            </w:r>
          </w:p>
          <w:p w14:paraId="23C2CC21" w14:textId="268A2031" w:rsidR="00703E1D" w:rsidRPr="00CA5113" w:rsidRDefault="00000000" w:rsidP="00931067">
            <w:pPr>
              <w:tabs>
                <w:tab w:val="left" w:pos="1080"/>
              </w:tabs>
              <w:rPr>
                <w:sz w:val="20"/>
                <w:szCs w:val="20"/>
              </w:rPr>
            </w:pPr>
            <w:hyperlink r:id="rId12" w:history="1">
              <w:r w:rsidR="00703E1D" w:rsidRPr="00CA5113">
                <w:rPr>
                  <w:rStyle w:val="Hyperlink"/>
                  <w:sz w:val="20"/>
                  <w:szCs w:val="20"/>
                </w:rPr>
                <w:t>viktor.102197@student.ugd.edu.mk</w:t>
              </w:r>
            </w:hyperlink>
          </w:p>
          <w:p w14:paraId="6852F5A5" w14:textId="77777777" w:rsidR="00703E1D" w:rsidRPr="00CB0055" w:rsidRDefault="00703E1D" w:rsidP="00931067">
            <w:pPr>
              <w:tabs>
                <w:tab w:val="left" w:pos="1080"/>
              </w:tabs>
            </w:pPr>
          </w:p>
          <w:p w14:paraId="6A43B410" w14:textId="5490071C" w:rsidR="00703E1D" w:rsidRPr="004D3011" w:rsidRDefault="00703E1D" w:rsidP="00936C80"/>
        </w:tc>
        <w:tc>
          <w:tcPr>
            <w:tcW w:w="270" w:type="dxa"/>
          </w:tcPr>
          <w:p w14:paraId="1D2B8DF6" w14:textId="77777777" w:rsidR="00703E1D" w:rsidRDefault="00703E1D" w:rsidP="000C45FF">
            <w:pPr>
              <w:tabs>
                <w:tab w:val="left" w:pos="990"/>
              </w:tabs>
            </w:pPr>
          </w:p>
        </w:tc>
        <w:tc>
          <w:tcPr>
            <w:tcW w:w="270" w:type="dxa"/>
          </w:tcPr>
          <w:p w14:paraId="425FC8BE" w14:textId="503F083B" w:rsidR="00703E1D" w:rsidRDefault="00703E1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gridSpan w:val="2"/>
          </w:tcPr>
          <w:p w14:paraId="5DF0C5E8" w14:textId="77777777" w:rsidR="00703E1D" w:rsidRPr="00CA5113" w:rsidRDefault="00703E1D" w:rsidP="005F659E">
            <w:pPr>
              <w:pStyle w:val="Heading2"/>
              <w:rPr>
                <w:sz w:val="24"/>
                <w:szCs w:val="24"/>
              </w:rPr>
            </w:pPr>
            <w:r w:rsidRPr="00CA5113">
              <w:rPr>
                <w:sz w:val="24"/>
                <w:szCs w:val="24"/>
                <w:lang w:val="en"/>
              </w:rPr>
              <w:t>EDUCATION</w:t>
            </w:r>
          </w:p>
          <w:p w14:paraId="01FEE8ED" w14:textId="77777777" w:rsidR="00703E1D" w:rsidRDefault="00703E1D" w:rsidP="00036450">
            <w:pPr>
              <w:rPr>
                <w:b/>
                <w:bCs/>
                <w:lang w:val="mk-MK"/>
              </w:rPr>
            </w:pPr>
          </w:p>
          <w:p w14:paraId="0CA18AB2" w14:textId="6E191AE1" w:rsidR="00703E1D" w:rsidRPr="00532C1C" w:rsidRDefault="00532C1C" w:rsidP="009507A4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532C1C">
              <w:rPr>
                <w:b/>
                <w:bCs/>
                <w:sz w:val="21"/>
                <w:szCs w:val="21"/>
                <w:lang w:val="en"/>
              </w:rPr>
              <w:t>University</w:t>
            </w:r>
            <w:r w:rsidR="00703E1D" w:rsidRPr="00532C1C">
              <w:rPr>
                <w:b/>
                <w:bCs/>
                <w:sz w:val="21"/>
                <w:szCs w:val="21"/>
              </w:rPr>
              <w:t xml:space="preserve">: </w:t>
            </w:r>
          </w:p>
          <w:p w14:paraId="62E05698" w14:textId="01A743FA" w:rsidR="00703E1D" w:rsidRPr="00CA5113" w:rsidRDefault="00703E1D" w:rsidP="005F659E">
            <w:pPr>
              <w:spacing w:line="276" w:lineRule="auto"/>
              <w:rPr>
                <w:sz w:val="20"/>
                <w:szCs w:val="20"/>
                <w:lang w:val="en"/>
              </w:rPr>
            </w:pPr>
            <w:r w:rsidRPr="00CA5113">
              <w:rPr>
                <w:sz w:val="20"/>
                <w:szCs w:val="20"/>
                <w:lang w:val="en"/>
              </w:rPr>
              <w:t>University "Goce Del</w:t>
            </w:r>
            <w:r w:rsidR="006B3F0F" w:rsidRPr="00CA5113">
              <w:rPr>
                <w:sz w:val="20"/>
                <w:szCs w:val="20"/>
                <w:lang w:val="en"/>
              </w:rPr>
              <w:t>ch</w:t>
            </w:r>
            <w:r w:rsidRPr="00CA5113">
              <w:rPr>
                <w:sz w:val="20"/>
                <w:szCs w:val="20"/>
                <w:lang w:val="en"/>
              </w:rPr>
              <w:t>ev"</w:t>
            </w:r>
            <w:r w:rsidRPr="00CA5113">
              <w:rPr>
                <w:sz w:val="20"/>
                <w:szCs w:val="20"/>
                <w:lang w:val="mk-MK"/>
              </w:rPr>
              <w:t xml:space="preserve"> </w:t>
            </w:r>
            <w:r w:rsidR="006B3F0F" w:rsidRPr="00CA5113">
              <w:rPr>
                <w:sz w:val="20"/>
                <w:szCs w:val="20"/>
              </w:rPr>
              <w:t>Sh</w:t>
            </w:r>
            <w:r w:rsidRPr="00CA5113">
              <w:rPr>
                <w:sz w:val="20"/>
                <w:szCs w:val="20"/>
                <w:lang w:val="en"/>
              </w:rPr>
              <w:t>tip - Faculty of Informatics - Computer Engineering Technologies</w:t>
            </w:r>
          </w:p>
          <w:p w14:paraId="4C56C8F1" w14:textId="77777777" w:rsidR="00703E1D" w:rsidRPr="00CA5113" w:rsidRDefault="00703E1D" w:rsidP="005F659E">
            <w:pPr>
              <w:spacing w:line="276" w:lineRule="auto"/>
              <w:rPr>
                <w:sz w:val="20"/>
                <w:szCs w:val="20"/>
              </w:rPr>
            </w:pPr>
          </w:p>
          <w:p w14:paraId="7309FFC0" w14:textId="10F35A6A" w:rsidR="00703E1D" w:rsidRPr="00532C1C" w:rsidRDefault="00703E1D" w:rsidP="009507A4">
            <w:pPr>
              <w:pStyle w:val="Heading4"/>
              <w:spacing w:line="276" w:lineRule="auto"/>
              <w:rPr>
                <w:sz w:val="21"/>
                <w:szCs w:val="21"/>
              </w:rPr>
            </w:pPr>
            <w:r w:rsidRPr="00532C1C">
              <w:rPr>
                <w:sz w:val="21"/>
                <w:szCs w:val="21"/>
              </w:rPr>
              <w:t xml:space="preserve">High school: </w:t>
            </w:r>
          </w:p>
          <w:p w14:paraId="4ACE849F" w14:textId="78B431DF" w:rsidR="00703E1D" w:rsidRPr="00CA5113" w:rsidRDefault="00703E1D" w:rsidP="006C16EE">
            <w:pPr>
              <w:spacing w:line="276" w:lineRule="auto"/>
              <w:rPr>
                <w:sz w:val="20"/>
                <w:szCs w:val="20"/>
              </w:rPr>
            </w:pPr>
            <w:r w:rsidRPr="00CA5113">
              <w:rPr>
                <w:sz w:val="20"/>
                <w:szCs w:val="20"/>
                <w:lang w:val="en"/>
              </w:rPr>
              <w:t>High school</w:t>
            </w:r>
            <w:r w:rsidR="002A0EDA">
              <w:rPr>
                <w:sz w:val="20"/>
                <w:szCs w:val="20"/>
                <w:lang w:val="en"/>
              </w:rPr>
              <w:t xml:space="preserve"> - </w:t>
            </w:r>
            <w:r w:rsidR="002A0EDA" w:rsidRPr="002A0EDA">
              <w:rPr>
                <w:sz w:val="20"/>
                <w:szCs w:val="20"/>
                <w:lang w:val="en"/>
              </w:rPr>
              <w:t>Gymnasium</w:t>
            </w:r>
            <w:r w:rsidRPr="00CA5113">
              <w:rPr>
                <w:sz w:val="20"/>
                <w:szCs w:val="20"/>
                <w:lang w:val="en"/>
              </w:rPr>
              <w:t xml:space="preserve"> "</w:t>
            </w:r>
            <w:r w:rsidR="006B3F0F" w:rsidRPr="00CA5113">
              <w:rPr>
                <w:sz w:val="20"/>
                <w:szCs w:val="20"/>
                <w:lang w:val="en"/>
              </w:rPr>
              <w:t>Mirche Acev</w:t>
            </w:r>
            <w:r w:rsidRPr="00CA5113">
              <w:rPr>
                <w:sz w:val="20"/>
                <w:szCs w:val="20"/>
                <w:lang w:val="en"/>
              </w:rPr>
              <w:t>" - Prilep</w:t>
            </w:r>
          </w:p>
          <w:p w14:paraId="38B8A0CB" w14:textId="3FB945E2" w:rsidR="00703E1D" w:rsidRDefault="00703E1D" w:rsidP="00036450">
            <w:pPr>
              <w:pStyle w:val="Heading2"/>
            </w:pPr>
          </w:p>
          <w:p w14:paraId="15656BA1" w14:textId="13502CCD" w:rsidR="00703E1D" w:rsidRPr="00CA5113" w:rsidRDefault="00703E1D" w:rsidP="004D3011">
            <w:pPr>
              <w:rPr>
                <w:b/>
                <w:bCs/>
                <w:sz w:val="20"/>
                <w:szCs w:val="20"/>
              </w:rPr>
            </w:pPr>
            <w:r w:rsidRPr="00CA5113">
              <w:rPr>
                <w:b/>
                <w:bCs/>
                <w:sz w:val="20"/>
                <w:szCs w:val="20"/>
              </w:rPr>
              <w:t xml:space="preserve">LinkedIn: </w:t>
            </w:r>
            <w:hyperlink r:id="rId13" w:history="1">
              <w:r w:rsidR="00924BD6" w:rsidRPr="00924BD6">
                <w:rPr>
                  <w:rStyle w:val="Hyperlink"/>
                </w:rPr>
                <w:t>https://www.linkedin.com/in/viktor-dimitrioski-2a773a213/</w:t>
              </w:r>
            </w:hyperlink>
          </w:p>
          <w:p w14:paraId="0E38220D" w14:textId="4B3CCCE0" w:rsidR="00703E1D" w:rsidRPr="00CA5113" w:rsidRDefault="00703E1D" w:rsidP="009507A4">
            <w:pPr>
              <w:spacing w:line="276" w:lineRule="auto"/>
              <w:rPr>
                <w:sz w:val="20"/>
                <w:szCs w:val="20"/>
              </w:rPr>
            </w:pPr>
          </w:p>
          <w:p w14:paraId="67325FD0" w14:textId="7F2237AF" w:rsidR="00703E1D" w:rsidRPr="00CA5113" w:rsidRDefault="00703E1D" w:rsidP="006C16EE">
            <w:pPr>
              <w:spacing w:line="276" w:lineRule="auto"/>
              <w:rPr>
                <w:sz w:val="20"/>
                <w:szCs w:val="20"/>
              </w:rPr>
            </w:pPr>
            <w:r w:rsidRPr="00CA5113">
              <w:rPr>
                <w:sz w:val="20"/>
                <w:szCs w:val="20"/>
                <w:lang w:val="en"/>
              </w:rPr>
              <w:t xml:space="preserve">Working experience: </w:t>
            </w:r>
            <w:r w:rsidRPr="00CA5113">
              <w:rPr>
                <w:b/>
                <w:bCs/>
                <w:sz w:val="20"/>
                <w:szCs w:val="20"/>
                <w:lang w:val="en"/>
              </w:rPr>
              <w:t>Mikrosam</w:t>
            </w:r>
            <w:r w:rsidR="00FB09F7">
              <w:rPr>
                <w:sz w:val="20"/>
                <w:szCs w:val="20"/>
                <w:lang w:val="en"/>
              </w:rPr>
              <w:t xml:space="preserve"> and </w:t>
            </w:r>
            <w:r w:rsidR="00FB09F7" w:rsidRPr="00FB09F7">
              <w:rPr>
                <w:b/>
                <w:bCs/>
                <w:sz w:val="20"/>
                <w:szCs w:val="20"/>
                <w:lang w:val="en"/>
              </w:rPr>
              <w:t>Taskforce</w:t>
            </w:r>
            <w:r w:rsidR="00FB09F7">
              <w:rPr>
                <w:sz w:val="20"/>
                <w:szCs w:val="20"/>
                <w:lang w:val="en"/>
              </w:rPr>
              <w:t>.</w:t>
            </w:r>
          </w:p>
          <w:p w14:paraId="00CA1B04" w14:textId="4D4809A4" w:rsidR="00703E1D" w:rsidRPr="00CA5113" w:rsidRDefault="00703E1D" w:rsidP="002E4CF6">
            <w:pPr>
              <w:spacing w:line="276" w:lineRule="auto"/>
              <w:rPr>
                <w:sz w:val="20"/>
                <w:szCs w:val="20"/>
              </w:rPr>
            </w:pPr>
            <w:r w:rsidRPr="00CA5113">
              <w:rPr>
                <w:sz w:val="20"/>
                <w:szCs w:val="20"/>
                <w:lang w:val="en"/>
              </w:rPr>
              <w:t>I have</w:t>
            </w:r>
            <w:r w:rsidR="00DC61A5">
              <w:rPr>
                <w:sz w:val="20"/>
                <w:szCs w:val="20"/>
                <w:lang w:val="en"/>
              </w:rPr>
              <w:t xml:space="preserve"> an</w:t>
            </w:r>
            <w:r w:rsidRPr="00CA5113">
              <w:rPr>
                <w:sz w:val="20"/>
                <w:szCs w:val="20"/>
                <w:lang w:val="en"/>
              </w:rPr>
              <w:t xml:space="preserve"> excellent knowledge of </w:t>
            </w:r>
            <w:r w:rsidRPr="00CA5113">
              <w:rPr>
                <w:b/>
                <w:bCs/>
                <w:sz w:val="20"/>
                <w:szCs w:val="20"/>
                <w:lang w:val="en"/>
              </w:rPr>
              <w:t>English</w:t>
            </w:r>
            <w:r w:rsidRPr="00CA5113">
              <w:rPr>
                <w:sz w:val="20"/>
                <w:szCs w:val="20"/>
                <w:lang w:val="en"/>
              </w:rPr>
              <w:t>.</w:t>
            </w:r>
          </w:p>
          <w:p w14:paraId="47989EBD" w14:textId="27157B83" w:rsidR="00703E1D" w:rsidRPr="00CA5113" w:rsidRDefault="00703E1D" w:rsidP="002E4CF6">
            <w:pPr>
              <w:spacing w:line="276" w:lineRule="auto"/>
              <w:rPr>
                <w:sz w:val="20"/>
                <w:szCs w:val="20"/>
              </w:rPr>
            </w:pPr>
            <w:r w:rsidRPr="00CA5113">
              <w:rPr>
                <w:sz w:val="20"/>
                <w:szCs w:val="20"/>
                <w:lang w:val="en"/>
              </w:rPr>
              <w:t xml:space="preserve">I have category </w:t>
            </w:r>
            <w:r w:rsidRPr="00F46CC9">
              <w:rPr>
                <w:b/>
                <w:bCs/>
                <w:sz w:val="20"/>
                <w:szCs w:val="20"/>
                <w:lang w:val="en"/>
              </w:rPr>
              <w:t>B</w:t>
            </w:r>
            <w:r w:rsidRPr="00CA5113">
              <w:rPr>
                <w:b/>
                <w:bCs/>
                <w:sz w:val="20"/>
                <w:szCs w:val="20"/>
                <w:lang w:val="en"/>
              </w:rPr>
              <w:t xml:space="preserve"> driving license</w:t>
            </w:r>
            <w:r w:rsidRPr="00CA5113">
              <w:rPr>
                <w:sz w:val="20"/>
                <w:szCs w:val="20"/>
                <w:lang w:val="en"/>
              </w:rPr>
              <w:t>.</w:t>
            </w:r>
          </w:p>
          <w:p w14:paraId="1DFD55A1" w14:textId="1D3CFBE7" w:rsidR="00703E1D" w:rsidRPr="00472D66" w:rsidRDefault="00703E1D" w:rsidP="009507A4">
            <w:pPr>
              <w:spacing w:line="276" w:lineRule="auto"/>
              <w:rPr>
                <w:lang w:val="mk-MK"/>
              </w:rPr>
            </w:pPr>
            <w:r>
              <w:rPr>
                <w:lang w:val="mk-MK"/>
              </w:rPr>
              <w:t>.</w:t>
            </w:r>
          </w:p>
        </w:tc>
      </w:tr>
    </w:tbl>
    <w:p w14:paraId="6E1CF2EF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B7E7" w14:textId="77777777" w:rsidR="005F54C6" w:rsidRDefault="005F54C6" w:rsidP="000C45FF">
      <w:r>
        <w:separator/>
      </w:r>
    </w:p>
  </w:endnote>
  <w:endnote w:type="continuationSeparator" w:id="0">
    <w:p w14:paraId="4F9BD555" w14:textId="77777777" w:rsidR="005F54C6" w:rsidRDefault="005F54C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5E24E" w14:textId="77777777" w:rsidR="005F54C6" w:rsidRDefault="005F54C6" w:rsidP="000C45FF">
      <w:r>
        <w:separator/>
      </w:r>
    </w:p>
  </w:footnote>
  <w:footnote w:type="continuationSeparator" w:id="0">
    <w:p w14:paraId="5B1901F3" w14:textId="77777777" w:rsidR="005F54C6" w:rsidRDefault="005F54C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734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EB544C" wp14:editId="510DAE6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715B"/>
    <w:multiLevelType w:val="hybridMultilevel"/>
    <w:tmpl w:val="D728AFCC"/>
    <w:lvl w:ilvl="0" w:tplc="04090003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82513AE"/>
    <w:multiLevelType w:val="hybridMultilevel"/>
    <w:tmpl w:val="5BBEFFA2"/>
    <w:lvl w:ilvl="0" w:tplc="98C43C58">
      <w:numFmt w:val="bullet"/>
      <w:lvlText w:val="-"/>
      <w:lvlJc w:val="left"/>
      <w:pPr>
        <w:ind w:left="40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596987818">
    <w:abstractNumId w:val="1"/>
  </w:num>
  <w:num w:numId="2" w16cid:durableId="16332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05"/>
    <w:rsid w:val="00010627"/>
    <w:rsid w:val="00014F08"/>
    <w:rsid w:val="00035922"/>
    <w:rsid w:val="00036450"/>
    <w:rsid w:val="00045130"/>
    <w:rsid w:val="00094499"/>
    <w:rsid w:val="000A6F3F"/>
    <w:rsid w:val="000A7DCF"/>
    <w:rsid w:val="000C45FF"/>
    <w:rsid w:val="000E3FD1"/>
    <w:rsid w:val="0010725C"/>
    <w:rsid w:val="00112054"/>
    <w:rsid w:val="001525E1"/>
    <w:rsid w:val="00156718"/>
    <w:rsid w:val="00180329"/>
    <w:rsid w:val="00180624"/>
    <w:rsid w:val="00183510"/>
    <w:rsid w:val="001856B4"/>
    <w:rsid w:val="0019001F"/>
    <w:rsid w:val="001A5484"/>
    <w:rsid w:val="001A74A5"/>
    <w:rsid w:val="001B2ABD"/>
    <w:rsid w:val="001B3EFC"/>
    <w:rsid w:val="001C2E55"/>
    <w:rsid w:val="001C2EFE"/>
    <w:rsid w:val="001E0391"/>
    <w:rsid w:val="001E1759"/>
    <w:rsid w:val="001E406C"/>
    <w:rsid w:val="001F1ECC"/>
    <w:rsid w:val="002133E2"/>
    <w:rsid w:val="002149F3"/>
    <w:rsid w:val="00220BEE"/>
    <w:rsid w:val="00221B6D"/>
    <w:rsid w:val="0023119F"/>
    <w:rsid w:val="002400EB"/>
    <w:rsid w:val="00242A9C"/>
    <w:rsid w:val="00256CF7"/>
    <w:rsid w:val="00281FD5"/>
    <w:rsid w:val="00294BA8"/>
    <w:rsid w:val="002A0EDA"/>
    <w:rsid w:val="002B1606"/>
    <w:rsid w:val="002E4CF6"/>
    <w:rsid w:val="002F297C"/>
    <w:rsid w:val="0030481B"/>
    <w:rsid w:val="00307913"/>
    <w:rsid w:val="003156FC"/>
    <w:rsid w:val="00322A1B"/>
    <w:rsid w:val="003254B5"/>
    <w:rsid w:val="0033656F"/>
    <w:rsid w:val="00351C57"/>
    <w:rsid w:val="003537A7"/>
    <w:rsid w:val="0037012F"/>
    <w:rsid w:val="0037121F"/>
    <w:rsid w:val="0037339E"/>
    <w:rsid w:val="00384541"/>
    <w:rsid w:val="003A5964"/>
    <w:rsid w:val="003A6B7D"/>
    <w:rsid w:val="003B06CA"/>
    <w:rsid w:val="003B43C6"/>
    <w:rsid w:val="003B6A38"/>
    <w:rsid w:val="004071FC"/>
    <w:rsid w:val="00417C15"/>
    <w:rsid w:val="00435EE4"/>
    <w:rsid w:val="00445947"/>
    <w:rsid w:val="00472D66"/>
    <w:rsid w:val="004743A7"/>
    <w:rsid w:val="00477FC4"/>
    <w:rsid w:val="004813B3"/>
    <w:rsid w:val="00490871"/>
    <w:rsid w:val="00496591"/>
    <w:rsid w:val="004A1317"/>
    <w:rsid w:val="004C63E4"/>
    <w:rsid w:val="004D3011"/>
    <w:rsid w:val="00515392"/>
    <w:rsid w:val="005262AC"/>
    <w:rsid w:val="00532C1C"/>
    <w:rsid w:val="005474A8"/>
    <w:rsid w:val="00573104"/>
    <w:rsid w:val="00573B7A"/>
    <w:rsid w:val="0058412D"/>
    <w:rsid w:val="005A7A59"/>
    <w:rsid w:val="005A7AC4"/>
    <w:rsid w:val="005D28D5"/>
    <w:rsid w:val="005E39D5"/>
    <w:rsid w:val="005F2015"/>
    <w:rsid w:val="005F54C6"/>
    <w:rsid w:val="005F5E15"/>
    <w:rsid w:val="005F659E"/>
    <w:rsid w:val="00600670"/>
    <w:rsid w:val="00611590"/>
    <w:rsid w:val="0062123A"/>
    <w:rsid w:val="00626702"/>
    <w:rsid w:val="006414E3"/>
    <w:rsid w:val="00646E75"/>
    <w:rsid w:val="006554E3"/>
    <w:rsid w:val="00673BDD"/>
    <w:rsid w:val="006771D0"/>
    <w:rsid w:val="00687E9F"/>
    <w:rsid w:val="00697F02"/>
    <w:rsid w:val="006A7FB2"/>
    <w:rsid w:val="006B3F00"/>
    <w:rsid w:val="006B3F0F"/>
    <w:rsid w:val="006C16EE"/>
    <w:rsid w:val="0070163F"/>
    <w:rsid w:val="00703E1D"/>
    <w:rsid w:val="007152AE"/>
    <w:rsid w:val="00715FCB"/>
    <w:rsid w:val="007260CA"/>
    <w:rsid w:val="0074278F"/>
    <w:rsid w:val="00743101"/>
    <w:rsid w:val="00776F05"/>
    <w:rsid w:val="007775E1"/>
    <w:rsid w:val="007867A0"/>
    <w:rsid w:val="007927F5"/>
    <w:rsid w:val="00794E8E"/>
    <w:rsid w:val="00795B50"/>
    <w:rsid w:val="007E4291"/>
    <w:rsid w:val="007E6B14"/>
    <w:rsid w:val="007F3C88"/>
    <w:rsid w:val="00802CA0"/>
    <w:rsid w:val="0080452A"/>
    <w:rsid w:val="00852C02"/>
    <w:rsid w:val="00857679"/>
    <w:rsid w:val="00887316"/>
    <w:rsid w:val="00897924"/>
    <w:rsid w:val="008B1AC9"/>
    <w:rsid w:val="008C5A98"/>
    <w:rsid w:val="008E12CD"/>
    <w:rsid w:val="008E355C"/>
    <w:rsid w:val="00912EA0"/>
    <w:rsid w:val="009144EB"/>
    <w:rsid w:val="00924BD6"/>
    <w:rsid w:val="009260CD"/>
    <w:rsid w:val="00931067"/>
    <w:rsid w:val="00932E76"/>
    <w:rsid w:val="00936C80"/>
    <w:rsid w:val="009507A4"/>
    <w:rsid w:val="00952C25"/>
    <w:rsid w:val="00975A02"/>
    <w:rsid w:val="00992C5D"/>
    <w:rsid w:val="00A03F71"/>
    <w:rsid w:val="00A120F6"/>
    <w:rsid w:val="00A2118D"/>
    <w:rsid w:val="00A45622"/>
    <w:rsid w:val="00A54903"/>
    <w:rsid w:val="00A57920"/>
    <w:rsid w:val="00A70ED2"/>
    <w:rsid w:val="00A82BD5"/>
    <w:rsid w:val="00A8328A"/>
    <w:rsid w:val="00A871B9"/>
    <w:rsid w:val="00A90282"/>
    <w:rsid w:val="00A91AC6"/>
    <w:rsid w:val="00AA0944"/>
    <w:rsid w:val="00AC36A4"/>
    <w:rsid w:val="00AD4B64"/>
    <w:rsid w:val="00AD76E2"/>
    <w:rsid w:val="00B20152"/>
    <w:rsid w:val="00B359E4"/>
    <w:rsid w:val="00B37D98"/>
    <w:rsid w:val="00B46587"/>
    <w:rsid w:val="00B57D98"/>
    <w:rsid w:val="00B65AA0"/>
    <w:rsid w:val="00B70850"/>
    <w:rsid w:val="00B747FE"/>
    <w:rsid w:val="00B85C41"/>
    <w:rsid w:val="00BB2237"/>
    <w:rsid w:val="00BB42FF"/>
    <w:rsid w:val="00BC361E"/>
    <w:rsid w:val="00BC36A0"/>
    <w:rsid w:val="00BE0090"/>
    <w:rsid w:val="00BE43FD"/>
    <w:rsid w:val="00C04EF6"/>
    <w:rsid w:val="00C066B6"/>
    <w:rsid w:val="00C07512"/>
    <w:rsid w:val="00C37BA1"/>
    <w:rsid w:val="00C4674C"/>
    <w:rsid w:val="00C506CF"/>
    <w:rsid w:val="00C5606F"/>
    <w:rsid w:val="00C72BED"/>
    <w:rsid w:val="00C9578B"/>
    <w:rsid w:val="00CA5113"/>
    <w:rsid w:val="00CB0055"/>
    <w:rsid w:val="00CE4AD3"/>
    <w:rsid w:val="00D05B24"/>
    <w:rsid w:val="00D170D1"/>
    <w:rsid w:val="00D2522B"/>
    <w:rsid w:val="00D33F7D"/>
    <w:rsid w:val="00D422DE"/>
    <w:rsid w:val="00D457BA"/>
    <w:rsid w:val="00D5459D"/>
    <w:rsid w:val="00D96CD2"/>
    <w:rsid w:val="00DA1F4D"/>
    <w:rsid w:val="00DC61A5"/>
    <w:rsid w:val="00DD172A"/>
    <w:rsid w:val="00DF199A"/>
    <w:rsid w:val="00DF531B"/>
    <w:rsid w:val="00E04262"/>
    <w:rsid w:val="00E05D46"/>
    <w:rsid w:val="00E10794"/>
    <w:rsid w:val="00E25A26"/>
    <w:rsid w:val="00E36C8A"/>
    <w:rsid w:val="00E4381A"/>
    <w:rsid w:val="00E473F2"/>
    <w:rsid w:val="00E526E4"/>
    <w:rsid w:val="00E55D74"/>
    <w:rsid w:val="00E73535"/>
    <w:rsid w:val="00E94734"/>
    <w:rsid w:val="00EA0968"/>
    <w:rsid w:val="00EA20B0"/>
    <w:rsid w:val="00EA415E"/>
    <w:rsid w:val="00EB3C27"/>
    <w:rsid w:val="00EF1D0A"/>
    <w:rsid w:val="00F26C04"/>
    <w:rsid w:val="00F36931"/>
    <w:rsid w:val="00F46CC9"/>
    <w:rsid w:val="00F60274"/>
    <w:rsid w:val="00F673DC"/>
    <w:rsid w:val="00F77FB9"/>
    <w:rsid w:val="00F943E6"/>
    <w:rsid w:val="00FB068F"/>
    <w:rsid w:val="00FB09F7"/>
    <w:rsid w:val="00FB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346F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97F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5922"/>
    <w:rPr>
      <w:color w:val="704404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4B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59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5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0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viktor-dimitrioski-2a773a213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viktor.102197@student.ugd.edu.m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r\AppData\Local\Microsoft\Office\16.0\DTS\en-US%7bD786E629-27B7-4A14-8B05-3B8F08978FFB%7d\%7bB485C33C-8F8E-4A78-B25F-ADFC2153F079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{B485C33C-8F8E-4A78-B25F-ADFC2153F079}tf00546271_win32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2022-06-18T10:27:00Z</dcterms:created>
  <dcterms:modified xsi:type="dcterms:W3CDTF">2022-12-10T16:12:00Z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