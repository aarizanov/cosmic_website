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723"/>
        <w:gridCol w:w="6190"/>
      </w:tblGrid>
      <w:tr w:rsidR="00B93310" w:rsidRPr="005152F2" w14:paraId="47472FF1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E86F076C66944418BF061B5E119E2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1397A983" w14:textId="77777777" w:rsidR="00B93310" w:rsidRPr="00136DFA" w:rsidRDefault="005536B1" w:rsidP="003856C9">
                <w:pPr>
                  <w:pStyle w:val="Heading1"/>
                </w:pPr>
                <w:r w:rsidRPr="00136DFA">
                  <w:rPr>
                    <w:lang w:val="mk-MK"/>
                  </w:rPr>
                  <w:t>Monika Kostovska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</w:tblGrid>
            <w:tr w:rsidR="00441EB9" w:rsidRPr="00136DFA" w14:paraId="04CCC87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C4EB1C0" w14:textId="4DA1F51D" w:rsidR="001C47E7" w:rsidRPr="00136DFA" w:rsidRDefault="009B3F23" w:rsidP="00441EB9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59454103" wp14:editId="6A83496D">
                        <wp:extent cx="1354258" cy="1352466"/>
                        <wp:effectExtent l="0" t="0" r="0" b="635"/>
                        <wp:docPr id="17" name="Picture 17" descr="A picture containing indoor, person, hai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A picture containing indoor, person, hair&#10;&#10;Description automatically generated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5404" cy="1373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2D7D8E" w14:textId="77777777" w:rsidR="00A9738B" w:rsidRPr="00136DFA" w:rsidRDefault="00A9738B" w:rsidP="004E0258">
                  <w:pPr>
                    <w:pStyle w:val="Heading3"/>
                    <w:jc w:val="both"/>
                  </w:pPr>
                </w:p>
                <w:p w14:paraId="27369E35" w14:textId="77777777" w:rsidR="00AD3076" w:rsidRDefault="00A9738B" w:rsidP="00A9738B">
                  <w:pPr>
                    <w:pStyle w:val="Heading3"/>
                    <w:tabs>
                      <w:tab w:val="left" w:pos="1050"/>
                      <w:tab w:val="center" w:pos="1511"/>
                    </w:tabs>
                    <w:jc w:val="left"/>
                    <w:rPr>
                      <w:noProof/>
                    </w:rPr>
                  </w:pPr>
                  <w:r w:rsidRPr="00136DFA">
                    <w:rPr>
                      <w:noProof/>
                    </w:rPr>
                    <w:tab/>
                  </w:r>
                </w:p>
                <w:p w14:paraId="75602733" w14:textId="691BD7CE" w:rsidR="00441EB9" w:rsidRPr="00136DFA" w:rsidRDefault="00A9738B" w:rsidP="001E6138">
                  <w:pPr>
                    <w:pStyle w:val="Heading3"/>
                    <w:tabs>
                      <w:tab w:val="left" w:pos="1260"/>
                      <w:tab w:val="center" w:pos="1511"/>
                    </w:tabs>
                    <w:jc w:val="left"/>
                    <w:rPr>
                      <w:noProof/>
                    </w:rPr>
                  </w:pPr>
                  <w:r w:rsidRPr="00136DFA">
                    <w:rPr>
                      <w:noProof/>
                    </w:rPr>
                    <w:tab/>
                  </w:r>
                  <w:r w:rsidR="00FE477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6B2106C" wp14:editId="6C32E295">
                            <wp:extent cx="328930" cy="328930"/>
                            <wp:effectExtent l="0" t="0" r="0" b="0"/>
                            <wp:docPr id="10" name="Group 43" descr="Email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1" name="Freeform 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3 w 2082"/>
                                          <a:gd name="T1" fmla="*/ 77 h 1560"/>
                                          <a:gd name="T2" fmla="*/ 4 w 2082"/>
                                          <a:gd name="T3" fmla="*/ 82 h 1560"/>
                                          <a:gd name="T4" fmla="*/ 6 w 2082"/>
                                          <a:gd name="T5" fmla="*/ 86 h 1560"/>
                                          <a:gd name="T6" fmla="*/ 9 w 2082"/>
                                          <a:gd name="T7" fmla="*/ 89 h 1560"/>
                                          <a:gd name="T8" fmla="*/ 13 w 2082"/>
                                          <a:gd name="T9" fmla="*/ 92 h 1560"/>
                                          <a:gd name="T10" fmla="*/ 18 w 2082"/>
                                          <a:gd name="T11" fmla="*/ 93 h 1560"/>
                                          <a:gd name="T12" fmla="*/ 110 w 2082"/>
                                          <a:gd name="T13" fmla="*/ 93 h 1560"/>
                                          <a:gd name="T14" fmla="*/ 115 w 2082"/>
                                          <a:gd name="T15" fmla="*/ 93 h 1560"/>
                                          <a:gd name="T16" fmla="*/ 119 w 2082"/>
                                          <a:gd name="T17" fmla="*/ 91 h 1560"/>
                                          <a:gd name="T18" fmla="*/ 122 w 2082"/>
                                          <a:gd name="T19" fmla="*/ 88 h 1560"/>
                                          <a:gd name="T20" fmla="*/ 125 w 2082"/>
                                          <a:gd name="T21" fmla="*/ 84 h 1560"/>
                                          <a:gd name="T22" fmla="*/ 126 w 2082"/>
                                          <a:gd name="T23" fmla="*/ 79 h 1560"/>
                                          <a:gd name="T24" fmla="*/ 127 w 2082"/>
                                          <a:gd name="T25" fmla="*/ 30 h 1560"/>
                                          <a:gd name="T26" fmla="*/ 65 w 2082"/>
                                          <a:gd name="T27" fmla="*/ 63 h 1560"/>
                                          <a:gd name="T28" fmla="*/ 20 w 2082"/>
                                          <a:gd name="T29" fmla="*/ 3 h 1560"/>
                                          <a:gd name="T30" fmla="*/ 15 w 2082"/>
                                          <a:gd name="T31" fmla="*/ 4 h 1560"/>
                                          <a:gd name="T32" fmla="*/ 11 w 2082"/>
                                          <a:gd name="T33" fmla="*/ 6 h 1560"/>
                                          <a:gd name="T34" fmla="*/ 8 w 2082"/>
                                          <a:gd name="T35" fmla="*/ 9 h 1560"/>
                                          <a:gd name="T36" fmla="*/ 5 w 2082"/>
                                          <a:gd name="T37" fmla="*/ 13 h 1560"/>
                                          <a:gd name="T38" fmla="*/ 4 w 2082"/>
                                          <a:gd name="T39" fmla="*/ 18 h 1560"/>
                                          <a:gd name="T40" fmla="*/ 3 w 2082"/>
                                          <a:gd name="T41" fmla="*/ 28 h 1560"/>
                                          <a:gd name="T42" fmla="*/ 127 w 2082"/>
                                          <a:gd name="T43" fmla="*/ 28 h 1560"/>
                                          <a:gd name="T44" fmla="*/ 126 w 2082"/>
                                          <a:gd name="T45" fmla="*/ 18 h 1560"/>
                                          <a:gd name="T46" fmla="*/ 125 w 2082"/>
                                          <a:gd name="T47" fmla="*/ 13 h 1560"/>
                                          <a:gd name="T48" fmla="*/ 122 w 2082"/>
                                          <a:gd name="T49" fmla="*/ 9 h 1560"/>
                                          <a:gd name="T50" fmla="*/ 119 w 2082"/>
                                          <a:gd name="T51" fmla="*/ 6 h 1560"/>
                                          <a:gd name="T52" fmla="*/ 115 w 2082"/>
                                          <a:gd name="T53" fmla="*/ 4 h 1560"/>
                                          <a:gd name="T54" fmla="*/ 110 w 2082"/>
                                          <a:gd name="T55" fmla="*/ 3 h 1560"/>
                                          <a:gd name="T56" fmla="*/ 20 w 2082"/>
                                          <a:gd name="T57" fmla="*/ 0 h 1560"/>
                                          <a:gd name="T58" fmla="*/ 113 w 2082"/>
                                          <a:gd name="T59" fmla="*/ 0 h 1560"/>
                                          <a:gd name="T60" fmla="*/ 118 w 2082"/>
                                          <a:gd name="T61" fmla="*/ 2 h 1560"/>
                                          <a:gd name="T62" fmla="*/ 122 w 2082"/>
                                          <a:gd name="T63" fmla="*/ 4 h 1560"/>
                                          <a:gd name="T64" fmla="*/ 126 w 2082"/>
                                          <a:gd name="T65" fmla="*/ 8 h 1560"/>
                                          <a:gd name="T66" fmla="*/ 129 w 2082"/>
                                          <a:gd name="T67" fmla="*/ 12 h 1560"/>
                                          <a:gd name="T68" fmla="*/ 130 w 2082"/>
                                          <a:gd name="T69" fmla="*/ 17 h 1560"/>
                                          <a:gd name="T70" fmla="*/ 130 w 2082"/>
                                          <a:gd name="T71" fmla="*/ 77 h 1560"/>
                                          <a:gd name="T72" fmla="*/ 130 w 2082"/>
                                          <a:gd name="T73" fmla="*/ 81 h 1560"/>
                                          <a:gd name="T74" fmla="*/ 128 w 2082"/>
                                          <a:gd name="T75" fmla="*/ 86 h 1560"/>
                                          <a:gd name="T76" fmla="*/ 126 w 2082"/>
                                          <a:gd name="T77" fmla="*/ 89 h 1560"/>
                                          <a:gd name="T78" fmla="*/ 122 w 2082"/>
                                          <a:gd name="T79" fmla="*/ 93 h 1560"/>
                                          <a:gd name="T80" fmla="*/ 119 w 2082"/>
                                          <a:gd name="T81" fmla="*/ 95 h 1560"/>
                                          <a:gd name="T82" fmla="*/ 114 w 2082"/>
                                          <a:gd name="T83" fmla="*/ 96 h 1560"/>
                                          <a:gd name="T84" fmla="*/ 110 w 2082"/>
                                          <a:gd name="T85" fmla="*/ 97 h 1560"/>
                                          <a:gd name="T86" fmla="*/ 17 w 2082"/>
                                          <a:gd name="T87" fmla="*/ 97 h 1560"/>
                                          <a:gd name="T88" fmla="*/ 12 w 2082"/>
                                          <a:gd name="T89" fmla="*/ 95 h 1560"/>
                                          <a:gd name="T90" fmla="*/ 8 w 2082"/>
                                          <a:gd name="T91" fmla="*/ 93 h 1560"/>
                                          <a:gd name="T92" fmla="*/ 4 w 2082"/>
                                          <a:gd name="T93" fmla="*/ 89 h 1560"/>
                                          <a:gd name="T94" fmla="*/ 1 w 2082"/>
                                          <a:gd name="T95" fmla="*/ 85 h 1560"/>
                                          <a:gd name="T96" fmla="*/ 0 w 2082"/>
                                          <a:gd name="T97" fmla="*/ 80 h 1560"/>
                                          <a:gd name="T98" fmla="*/ 0 w 2082"/>
                                          <a:gd name="T99" fmla="*/ 20 h 1560"/>
                                          <a:gd name="T100" fmla="*/ 1 w 2082"/>
                                          <a:gd name="T101" fmla="*/ 15 h 1560"/>
                                          <a:gd name="T102" fmla="*/ 3 w 2082"/>
                                          <a:gd name="T103" fmla="*/ 10 h 1560"/>
                                          <a:gd name="T104" fmla="*/ 6 w 2082"/>
                                          <a:gd name="T105" fmla="*/ 6 h 1560"/>
                                          <a:gd name="T106" fmla="*/ 10 w 2082"/>
                                          <a:gd name="T107" fmla="*/ 3 h 1560"/>
                                          <a:gd name="T108" fmla="*/ 15 w 2082"/>
                                          <a:gd name="T109" fmla="*/ 1 h 1560"/>
                                          <a:gd name="T110" fmla="*/ 20 w 2082"/>
                                          <a:gd name="T111" fmla="*/ 0 h 1560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</a:gdLst>
                                        <a:ahLst/>
                                        <a:cxnLst>
                                          <a:cxn ang="T112">
                                            <a:pos x="T0" y="T1"/>
                                          </a:cxn>
                                          <a:cxn ang="T113">
                                            <a:pos x="T2" y="T3"/>
                                          </a:cxn>
                                          <a:cxn ang="T114">
                                            <a:pos x="T4" y="T5"/>
                                          </a:cxn>
                                          <a:cxn ang="T115">
                                            <a:pos x="T6" y="T7"/>
                                          </a:cxn>
                                          <a:cxn ang="T116">
                                            <a:pos x="T8" y="T9"/>
                                          </a:cxn>
                                          <a:cxn ang="T117">
                                            <a:pos x="T10" y="T11"/>
                                          </a:cxn>
                                          <a:cxn ang="T118">
                                            <a:pos x="T12" y="T13"/>
                                          </a:cxn>
                                          <a:cxn ang="T119">
                                            <a:pos x="T14" y="T15"/>
                                          </a:cxn>
                                          <a:cxn ang="T120">
                                            <a:pos x="T16" y="T17"/>
                                          </a:cxn>
                                          <a:cxn ang="T121">
                                            <a:pos x="T18" y="T19"/>
                                          </a:cxn>
                                          <a:cxn ang="T122">
                                            <a:pos x="T20" y="T21"/>
                                          </a:cxn>
                                          <a:cxn ang="T123">
                                            <a:pos x="T22" y="T23"/>
                                          </a:cxn>
                                          <a:cxn ang="T124">
                                            <a:pos x="T24" y="T25"/>
                                          </a:cxn>
                                          <a:cxn ang="T125">
                                            <a:pos x="T26" y="T27"/>
                                          </a:cxn>
                                          <a:cxn ang="T126">
                                            <a:pos x="T28" y="T29"/>
                                          </a:cxn>
                                          <a:cxn ang="T127">
                                            <a:pos x="T30" y="T31"/>
                                          </a:cxn>
                                          <a:cxn ang="T128">
                                            <a:pos x="T32" y="T33"/>
                                          </a:cxn>
                                          <a:cxn ang="T129">
                                            <a:pos x="T34" y="T35"/>
                                          </a:cxn>
                                          <a:cxn ang="T130">
                                            <a:pos x="T36" y="T37"/>
                                          </a:cxn>
                                          <a:cxn ang="T131">
                                            <a:pos x="T38" y="T39"/>
                                          </a:cxn>
                                          <a:cxn ang="T132">
                                            <a:pos x="T40" y="T41"/>
                                          </a:cxn>
                                          <a:cxn ang="T133">
                                            <a:pos x="T42" y="T43"/>
                                          </a:cxn>
                                          <a:cxn ang="T134">
                                            <a:pos x="T44" y="T45"/>
                                          </a:cxn>
                                          <a:cxn ang="T135">
                                            <a:pos x="T46" y="T47"/>
                                          </a:cxn>
                                          <a:cxn ang="T136">
                                            <a:pos x="T48" y="T49"/>
                                          </a:cxn>
                                          <a:cxn ang="T137">
                                            <a:pos x="T50" y="T51"/>
                                          </a:cxn>
                                          <a:cxn ang="T138">
                                            <a:pos x="T52" y="T53"/>
                                          </a:cxn>
                                          <a:cxn ang="T139">
                                            <a:pos x="T54" y="T55"/>
                                          </a:cxn>
                                          <a:cxn ang="T140">
                                            <a:pos x="T56" y="T57"/>
                                          </a:cxn>
                                          <a:cxn ang="T141">
                                            <a:pos x="T58" y="T59"/>
                                          </a:cxn>
                                          <a:cxn ang="T142">
                                            <a:pos x="T60" y="T61"/>
                                          </a:cxn>
                                          <a:cxn ang="T143">
                                            <a:pos x="T62" y="T63"/>
                                          </a:cxn>
                                          <a:cxn ang="T144">
                                            <a:pos x="T64" y="T65"/>
                                          </a:cxn>
                                          <a:cxn ang="T145">
                                            <a:pos x="T66" y="T67"/>
                                          </a:cxn>
                                          <a:cxn ang="T146">
                                            <a:pos x="T68" y="T69"/>
                                          </a:cxn>
                                          <a:cxn ang="T147">
                                            <a:pos x="T70" y="T71"/>
                                          </a:cxn>
                                          <a:cxn ang="T148">
                                            <a:pos x="T72" y="T73"/>
                                          </a:cxn>
                                          <a:cxn ang="T149">
                                            <a:pos x="T74" y="T75"/>
                                          </a:cxn>
                                          <a:cxn ang="T150">
                                            <a:pos x="T76" y="T77"/>
                                          </a:cxn>
                                          <a:cxn ang="T151">
                                            <a:pos x="T78" y="T79"/>
                                          </a:cxn>
                                          <a:cxn ang="T152">
                                            <a:pos x="T80" y="T81"/>
                                          </a:cxn>
                                          <a:cxn ang="T153">
                                            <a:pos x="T82" y="T83"/>
                                          </a:cxn>
                                          <a:cxn ang="T154">
                                            <a:pos x="T84" y="T85"/>
                                          </a:cxn>
                                          <a:cxn ang="T155">
                                            <a:pos x="T86" y="T87"/>
                                          </a:cxn>
                                          <a:cxn ang="T156">
                                            <a:pos x="T88" y="T89"/>
                                          </a:cxn>
                                          <a:cxn ang="T157">
                                            <a:pos x="T90" y="T91"/>
                                          </a:cxn>
                                          <a:cxn ang="T158">
                                            <a:pos x="T92" y="T93"/>
                                          </a:cxn>
                                          <a:cxn ang="T159">
                                            <a:pos x="T94" y="T95"/>
                                          </a:cxn>
                                          <a:cxn ang="T160">
                                            <a:pos x="T96" y="T97"/>
                                          </a:cxn>
                                          <a:cxn ang="T161">
                                            <a:pos x="T98" y="T99"/>
                                          </a:cxn>
                                          <a:cxn ang="T162">
                                            <a:pos x="T100" y="T101"/>
                                          </a:cxn>
                                          <a:cxn ang="T163">
                                            <a:pos x="T102" y="T103"/>
                                          </a:cxn>
                                          <a:cxn ang="T164">
                                            <a:pos x="T104" y="T105"/>
                                          </a:cxn>
                                          <a:cxn ang="T165">
                                            <a:pos x="T106" y="T107"/>
                                          </a:cxn>
                                          <a:cxn ang="T166">
                                            <a:pos x="T108" y="T109"/>
                                          </a:cxn>
                                          <a:cxn ang="T167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7089091A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9LOwc1MXAADshAAADgAAAAAAAAAAAAAAAAAuAgAAZHJzL2Uyb0Rv&#10;Yy54bWxQSwECLQAUAAYACAAAACEAaEcb0NgAAAADAQAADwAAAAAAAAAAAAAAAACtGQAAZHJzL2Rv&#10;d25yZXYueG1sUEsFBgAAAAAEAAQA8wAAALIaAAAA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136DFA" w14:paraId="083AD25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F33374D" w14:textId="77777777" w:rsidR="00441EB9" w:rsidRPr="00136DFA" w:rsidRDefault="00A339B4" w:rsidP="00AB64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Kostovska_monika@yahoo.com</w:t>
                  </w:r>
                </w:p>
                <w:p w14:paraId="2ADD560C" w14:textId="77777777" w:rsidR="00C5679F" w:rsidRPr="00136DFA" w:rsidRDefault="00C5679F" w:rsidP="00AB6411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441EB9" w:rsidRPr="00136DFA" w14:paraId="0221EDF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3A528FA" w14:textId="77777777" w:rsidR="00441EB9" w:rsidRPr="00136DFA" w:rsidRDefault="00FE477C" w:rsidP="00441EB9">
                  <w:pPr>
                    <w:pStyle w:val="Heading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8C1DFE7" wp14:editId="70B79B20">
                            <wp:extent cx="328930" cy="328930"/>
                            <wp:effectExtent l="0" t="0" r="0" b="0"/>
                            <wp:docPr id="7" name="Group 37" descr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" name="Freeform 8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89 w 2265"/>
                                          <a:gd name="T1" fmla="*/ 86 h 1560"/>
                                          <a:gd name="T2" fmla="*/ 70 w 2265"/>
                                          <a:gd name="T3" fmla="*/ 78 h 1560"/>
                                          <a:gd name="T4" fmla="*/ 73 w 2265"/>
                                          <a:gd name="T5" fmla="*/ 85 h 1560"/>
                                          <a:gd name="T6" fmla="*/ 50 w 2265"/>
                                          <a:gd name="T7" fmla="*/ 80 h 1560"/>
                                          <a:gd name="T8" fmla="*/ 57 w 2265"/>
                                          <a:gd name="T9" fmla="*/ 82 h 1560"/>
                                          <a:gd name="T10" fmla="*/ 93 w 2265"/>
                                          <a:gd name="T11" fmla="*/ 82 h 1560"/>
                                          <a:gd name="T12" fmla="*/ 82 w 2265"/>
                                          <a:gd name="T13" fmla="*/ 82 h 1560"/>
                                          <a:gd name="T14" fmla="*/ 76 w 2265"/>
                                          <a:gd name="T15" fmla="*/ 81 h 1560"/>
                                          <a:gd name="T16" fmla="*/ 66 w 2265"/>
                                          <a:gd name="T17" fmla="*/ 85 h 1560"/>
                                          <a:gd name="T18" fmla="*/ 58 w 2265"/>
                                          <a:gd name="T19" fmla="*/ 79 h 1560"/>
                                          <a:gd name="T20" fmla="*/ 48 w 2265"/>
                                          <a:gd name="T21" fmla="*/ 85 h 1560"/>
                                          <a:gd name="T22" fmla="*/ 85 w 2265"/>
                                          <a:gd name="T23" fmla="*/ 66 h 1560"/>
                                          <a:gd name="T24" fmla="*/ 92 w 2265"/>
                                          <a:gd name="T25" fmla="*/ 70 h 1560"/>
                                          <a:gd name="T26" fmla="*/ 67 w 2265"/>
                                          <a:gd name="T27" fmla="*/ 68 h 1560"/>
                                          <a:gd name="T28" fmla="*/ 74 w 2265"/>
                                          <a:gd name="T29" fmla="*/ 68 h 1560"/>
                                          <a:gd name="T30" fmla="*/ 50 w 2265"/>
                                          <a:gd name="T31" fmla="*/ 71 h 1560"/>
                                          <a:gd name="T32" fmla="*/ 55 w 2265"/>
                                          <a:gd name="T33" fmla="*/ 66 h 1560"/>
                                          <a:gd name="T34" fmla="*/ 91 w 2265"/>
                                          <a:gd name="T35" fmla="*/ 74 h 1560"/>
                                          <a:gd name="T36" fmla="*/ 84 w 2265"/>
                                          <a:gd name="T37" fmla="*/ 65 h 1560"/>
                                          <a:gd name="T38" fmla="*/ 75 w 2265"/>
                                          <a:gd name="T39" fmla="*/ 73 h 1560"/>
                                          <a:gd name="T40" fmla="*/ 68 w 2265"/>
                                          <a:gd name="T41" fmla="*/ 64 h 1560"/>
                                          <a:gd name="T42" fmla="*/ 56 w 2265"/>
                                          <a:gd name="T43" fmla="*/ 74 h 1560"/>
                                          <a:gd name="T44" fmla="*/ 50 w 2265"/>
                                          <a:gd name="T45" fmla="*/ 65 h 1560"/>
                                          <a:gd name="T46" fmla="*/ 86 w 2265"/>
                                          <a:gd name="T47" fmla="*/ 59 h 1560"/>
                                          <a:gd name="T48" fmla="*/ 89 w 2265"/>
                                          <a:gd name="T49" fmla="*/ 52 h 1560"/>
                                          <a:gd name="T50" fmla="*/ 71 w 2265"/>
                                          <a:gd name="T51" fmla="*/ 60 h 1560"/>
                                          <a:gd name="T52" fmla="*/ 52 w 2265"/>
                                          <a:gd name="T53" fmla="*/ 52 h 1560"/>
                                          <a:gd name="T54" fmla="*/ 56 w 2265"/>
                                          <a:gd name="T55" fmla="*/ 58 h 1560"/>
                                          <a:gd name="T56" fmla="*/ 91 w 2265"/>
                                          <a:gd name="T57" fmla="*/ 51 h 1560"/>
                                          <a:gd name="T58" fmla="*/ 84 w 2265"/>
                                          <a:gd name="T59" fmla="*/ 60 h 1560"/>
                                          <a:gd name="T60" fmla="*/ 72 w 2265"/>
                                          <a:gd name="T61" fmla="*/ 50 h 1560"/>
                                          <a:gd name="T62" fmla="*/ 69 w 2265"/>
                                          <a:gd name="T63" fmla="*/ 61 h 1560"/>
                                          <a:gd name="T64" fmla="*/ 53 w 2265"/>
                                          <a:gd name="T65" fmla="*/ 50 h 1560"/>
                                          <a:gd name="T66" fmla="*/ 53 w 2265"/>
                                          <a:gd name="T67" fmla="*/ 61 h 1560"/>
                                          <a:gd name="T68" fmla="*/ 52 w 2265"/>
                                          <a:gd name="T69" fmla="*/ 50 h 1560"/>
                                          <a:gd name="T70" fmla="*/ 29 w 2265"/>
                                          <a:gd name="T71" fmla="*/ 58 h 1560"/>
                                          <a:gd name="T72" fmla="*/ 14 w 2265"/>
                                          <a:gd name="T73" fmla="*/ 73 h 1560"/>
                                          <a:gd name="T74" fmla="*/ 28 w 2265"/>
                                          <a:gd name="T75" fmla="*/ 93 h 1560"/>
                                          <a:gd name="T76" fmla="*/ 127 w 2265"/>
                                          <a:gd name="T77" fmla="*/ 78 h 1560"/>
                                          <a:gd name="T78" fmla="*/ 121 w 2265"/>
                                          <a:gd name="T79" fmla="*/ 59 h 1560"/>
                                          <a:gd name="T80" fmla="*/ 97 w 2265"/>
                                          <a:gd name="T81" fmla="*/ 43 h 1560"/>
                                          <a:gd name="T82" fmla="*/ 12 w 2265"/>
                                          <a:gd name="T83" fmla="*/ 10 h 1560"/>
                                          <a:gd name="T84" fmla="*/ 4 w 2265"/>
                                          <a:gd name="T85" fmla="*/ 31 h 1560"/>
                                          <a:gd name="T86" fmla="*/ 4 w 2265"/>
                                          <a:gd name="T87" fmla="*/ 43 h 1560"/>
                                          <a:gd name="T88" fmla="*/ 18 w 2265"/>
                                          <a:gd name="T89" fmla="*/ 55 h 1560"/>
                                          <a:gd name="T90" fmla="*/ 40 w 2265"/>
                                          <a:gd name="T91" fmla="*/ 45 h 1560"/>
                                          <a:gd name="T92" fmla="*/ 108 w 2265"/>
                                          <a:gd name="T93" fmla="*/ 52 h 1560"/>
                                          <a:gd name="T94" fmla="*/ 133 w 2265"/>
                                          <a:gd name="T95" fmla="*/ 49 h 1560"/>
                                          <a:gd name="T96" fmla="*/ 137 w 2265"/>
                                          <a:gd name="T97" fmla="*/ 41 h 1560"/>
                                          <a:gd name="T98" fmla="*/ 135 w 2265"/>
                                          <a:gd name="T99" fmla="*/ 21 h 1560"/>
                                          <a:gd name="T100" fmla="*/ 114 w 2265"/>
                                          <a:gd name="T101" fmla="*/ 4 h 1560"/>
                                          <a:gd name="T102" fmla="*/ 134 w 2265"/>
                                          <a:gd name="T103" fmla="*/ 11 h 1560"/>
                                          <a:gd name="T104" fmla="*/ 139 w 2265"/>
                                          <a:gd name="T105" fmla="*/ 47 h 1560"/>
                                          <a:gd name="T106" fmla="*/ 130 w 2265"/>
                                          <a:gd name="T107" fmla="*/ 67 h 1560"/>
                                          <a:gd name="T108" fmla="*/ 122 w 2265"/>
                                          <a:gd name="T109" fmla="*/ 92 h 1560"/>
                                          <a:gd name="T110" fmla="*/ 15 w 2265"/>
                                          <a:gd name="T111" fmla="*/ 88 h 1560"/>
                                          <a:gd name="T112" fmla="*/ 14 w 2265"/>
                                          <a:gd name="T113" fmla="*/ 61 h 1560"/>
                                          <a:gd name="T114" fmla="*/ 0 w 2265"/>
                                          <a:gd name="T115" fmla="*/ 33 h 1560"/>
                                          <a:gd name="T116" fmla="*/ 15 w 2265"/>
                                          <a:gd name="T117" fmla="*/ 4 h 1560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</a:gdLst>
                                        <a:ahLst/>
                                        <a:cxnLst>
                                          <a:cxn ang="T118">
                                            <a:pos x="T0" y="T1"/>
                                          </a:cxn>
                                          <a:cxn ang="T119">
                                            <a:pos x="T2" y="T3"/>
                                          </a:cxn>
                                          <a:cxn ang="T120">
                                            <a:pos x="T4" y="T5"/>
                                          </a:cxn>
                                          <a:cxn ang="T121">
                                            <a:pos x="T6" y="T7"/>
                                          </a:cxn>
                                          <a:cxn ang="T122">
                                            <a:pos x="T8" y="T9"/>
                                          </a:cxn>
                                          <a:cxn ang="T123">
                                            <a:pos x="T10" y="T11"/>
                                          </a:cxn>
                                          <a:cxn ang="T124">
                                            <a:pos x="T12" y="T13"/>
                                          </a:cxn>
                                          <a:cxn ang="T125">
                                            <a:pos x="T14" y="T15"/>
                                          </a:cxn>
                                          <a:cxn ang="T126">
                                            <a:pos x="T16" y="T17"/>
                                          </a:cxn>
                                          <a:cxn ang="T127">
                                            <a:pos x="T18" y="T19"/>
                                          </a:cxn>
                                          <a:cxn ang="T128">
                                            <a:pos x="T20" y="T21"/>
                                          </a:cxn>
                                          <a:cxn ang="T129">
                                            <a:pos x="T22" y="T23"/>
                                          </a:cxn>
                                          <a:cxn ang="T130">
                                            <a:pos x="T24" y="T25"/>
                                          </a:cxn>
                                          <a:cxn ang="T131">
                                            <a:pos x="T26" y="T27"/>
                                          </a:cxn>
                                          <a:cxn ang="T132">
                                            <a:pos x="T28" y="T29"/>
                                          </a:cxn>
                                          <a:cxn ang="T133">
                                            <a:pos x="T30" y="T31"/>
                                          </a:cxn>
                                          <a:cxn ang="T134">
                                            <a:pos x="T32" y="T33"/>
                                          </a:cxn>
                                          <a:cxn ang="T135">
                                            <a:pos x="T34" y="T35"/>
                                          </a:cxn>
                                          <a:cxn ang="T136">
                                            <a:pos x="T36" y="T37"/>
                                          </a:cxn>
                                          <a:cxn ang="T137">
                                            <a:pos x="T38" y="T39"/>
                                          </a:cxn>
                                          <a:cxn ang="T138">
                                            <a:pos x="T40" y="T41"/>
                                          </a:cxn>
                                          <a:cxn ang="T139">
                                            <a:pos x="T42" y="T43"/>
                                          </a:cxn>
                                          <a:cxn ang="T140">
                                            <a:pos x="T44" y="T45"/>
                                          </a:cxn>
                                          <a:cxn ang="T141">
                                            <a:pos x="T46" y="T47"/>
                                          </a:cxn>
                                          <a:cxn ang="T142">
                                            <a:pos x="T48" y="T49"/>
                                          </a:cxn>
                                          <a:cxn ang="T143">
                                            <a:pos x="T50" y="T51"/>
                                          </a:cxn>
                                          <a:cxn ang="T144">
                                            <a:pos x="T52" y="T53"/>
                                          </a:cxn>
                                          <a:cxn ang="T145">
                                            <a:pos x="T54" y="T55"/>
                                          </a:cxn>
                                          <a:cxn ang="T146">
                                            <a:pos x="T56" y="T57"/>
                                          </a:cxn>
                                          <a:cxn ang="T147">
                                            <a:pos x="T58" y="T59"/>
                                          </a:cxn>
                                          <a:cxn ang="T148">
                                            <a:pos x="T60" y="T61"/>
                                          </a:cxn>
                                          <a:cxn ang="T149">
                                            <a:pos x="T62" y="T63"/>
                                          </a:cxn>
                                          <a:cxn ang="T150">
                                            <a:pos x="T64" y="T65"/>
                                          </a:cxn>
                                          <a:cxn ang="T151">
                                            <a:pos x="T66" y="T67"/>
                                          </a:cxn>
                                          <a:cxn ang="T152">
                                            <a:pos x="T68" y="T69"/>
                                          </a:cxn>
                                          <a:cxn ang="T153">
                                            <a:pos x="T70" y="T71"/>
                                          </a:cxn>
                                          <a:cxn ang="T154">
                                            <a:pos x="T72" y="T73"/>
                                          </a:cxn>
                                          <a:cxn ang="T155">
                                            <a:pos x="T74" y="T75"/>
                                          </a:cxn>
                                          <a:cxn ang="T156">
                                            <a:pos x="T76" y="T77"/>
                                          </a:cxn>
                                          <a:cxn ang="T157">
                                            <a:pos x="T78" y="T79"/>
                                          </a:cxn>
                                          <a:cxn ang="T158">
                                            <a:pos x="T80" y="T81"/>
                                          </a:cxn>
                                          <a:cxn ang="T159">
                                            <a:pos x="T82" y="T83"/>
                                          </a:cxn>
                                          <a:cxn ang="T160">
                                            <a:pos x="T84" y="T85"/>
                                          </a:cxn>
                                          <a:cxn ang="T161">
                                            <a:pos x="T86" y="T87"/>
                                          </a:cxn>
                                          <a:cxn ang="T162">
                                            <a:pos x="T88" y="T89"/>
                                          </a:cxn>
                                          <a:cxn ang="T163">
                                            <a:pos x="T90" y="T91"/>
                                          </a:cxn>
                                          <a:cxn ang="T164">
                                            <a:pos x="T92" y="T93"/>
                                          </a:cxn>
                                          <a:cxn ang="T165">
                                            <a:pos x="T94" y="T95"/>
                                          </a:cxn>
                                          <a:cxn ang="T166">
                                            <a:pos x="T96" y="T97"/>
                                          </a:cxn>
                                          <a:cxn ang="T167">
                                            <a:pos x="T98" y="T99"/>
                                          </a:cxn>
                                          <a:cxn ang="T168">
                                            <a:pos x="T100" y="T101"/>
                                          </a:cxn>
                                          <a:cxn ang="T169">
                                            <a:pos x="T102" y="T103"/>
                                          </a:cxn>
                                          <a:cxn ang="T170">
                                            <a:pos x="T104" y="T105"/>
                                          </a:cxn>
                                          <a:cxn ang="T171">
                                            <a:pos x="T106" y="T107"/>
                                          </a:cxn>
                                          <a:cxn ang="T172">
                                            <a:pos x="T108" y="T109"/>
                                          </a:cxn>
                                          <a:cxn ang="T173">
                                            <a:pos x="T110" y="T111"/>
                                          </a:cxn>
                                          <a:cxn ang="T174">
                                            <a:pos x="T112" y="T113"/>
                                          </a:cxn>
                                          <a:cxn ang="T175">
                                            <a:pos x="T114" y="T115"/>
                                          </a:cxn>
                                          <a:cxn ang="T176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6F647278" id="Group 37" o:spid="_x0000_s1026" alt="Telephone icon" style="width:25.9pt;height:25.9pt;mso-position-horizontal-relative:char;mso-position-vertical-relative:line" coordsize="208,20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">
                            <v:shape id="Freeform 81" o:spid="_x0000_s1027" style="position:absolute;width:208;height:208;visibility:visible;mso-wrap-style:square;v-text-anchor:top" coordsize="3324,332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136DFA" w14:paraId="4890E78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B1F856" w14:textId="77777777" w:rsidR="00C5679F" w:rsidRPr="00136DFA" w:rsidRDefault="00CA735E" w:rsidP="00205826">
                  <w:pPr>
                    <w:pStyle w:val="Heading3"/>
                  </w:pPr>
                  <w:r w:rsidRPr="00136DFA">
                    <w:t>+389 78 450479</w:t>
                  </w:r>
                </w:p>
              </w:tc>
            </w:tr>
            <w:tr w:rsidR="00441EB9" w:rsidRPr="00136DFA" w14:paraId="1BA394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A0E8F7D" w14:textId="77777777" w:rsidR="00441EB9" w:rsidRPr="00136DFA" w:rsidRDefault="00441EB9" w:rsidP="00441EB9">
                  <w:pPr>
                    <w:pStyle w:val="Heading3"/>
                  </w:pPr>
                </w:p>
              </w:tc>
            </w:tr>
            <w:tr w:rsidR="00441EB9" w:rsidRPr="00136DFA" w14:paraId="68B39653" w14:textId="77777777" w:rsidTr="00FE5D65">
              <w:trPr>
                <w:trHeight w:val="72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D8EDB79" w14:textId="77777777" w:rsidR="00C5679F" w:rsidRDefault="00FE477C" w:rsidP="00AB641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EC6FE47" wp14:editId="4315DA1C">
                            <wp:extent cx="328930" cy="328930"/>
                            <wp:effectExtent l="0" t="0" r="0" b="0"/>
                            <wp:docPr id="3" name="Group 31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Freeform 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24 w 1752"/>
                                          <a:gd name="T1" fmla="*/ 34 h 1560"/>
                                          <a:gd name="T2" fmla="*/ 77 w 1752"/>
                                          <a:gd name="T3" fmla="*/ 33 h 1560"/>
                                          <a:gd name="T4" fmla="*/ 70 w 1752"/>
                                          <a:gd name="T5" fmla="*/ 35 h 1560"/>
                                          <a:gd name="T6" fmla="*/ 65 w 1752"/>
                                          <a:gd name="T7" fmla="*/ 39 h 1560"/>
                                          <a:gd name="T8" fmla="*/ 60 w 1752"/>
                                          <a:gd name="T9" fmla="*/ 43 h 1560"/>
                                          <a:gd name="T10" fmla="*/ 40 w 1752"/>
                                          <a:gd name="T11" fmla="*/ 95 h 1560"/>
                                          <a:gd name="T12" fmla="*/ 59 w 1752"/>
                                          <a:gd name="T13" fmla="*/ 59 h 1560"/>
                                          <a:gd name="T14" fmla="*/ 60 w 1752"/>
                                          <a:gd name="T15" fmla="*/ 55 h 1560"/>
                                          <a:gd name="T16" fmla="*/ 65 w 1752"/>
                                          <a:gd name="T17" fmla="*/ 49 h 1560"/>
                                          <a:gd name="T18" fmla="*/ 70 w 1752"/>
                                          <a:gd name="T19" fmla="*/ 46 h 1560"/>
                                          <a:gd name="T20" fmla="*/ 77 w 1752"/>
                                          <a:gd name="T21" fmla="*/ 47 h 1560"/>
                                          <a:gd name="T22" fmla="*/ 83 w 1752"/>
                                          <a:gd name="T23" fmla="*/ 51 h 1560"/>
                                          <a:gd name="T24" fmla="*/ 86 w 1752"/>
                                          <a:gd name="T25" fmla="*/ 58 h 1560"/>
                                          <a:gd name="T26" fmla="*/ 106 w 1752"/>
                                          <a:gd name="T27" fmla="*/ 95 h 1560"/>
                                          <a:gd name="T28" fmla="*/ 105 w 1752"/>
                                          <a:gd name="T29" fmla="*/ 50 h 1560"/>
                                          <a:gd name="T30" fmla="*/ 100 w 1752"/>
                                          <a:gd name="T31" fmla="*/ 41 h 1560"/>
                                          <a:gd name="T32" fmla="*/ 93 w 1752"/>
                                          <a:gd name="T33" fmla="*/ 35 h 1560"/>
                                          <a:gd name="T34" fmla="*/ 81 w 1752"/>
                                          <a:gd name="T35" fmla="*/ 33 h 1560"/>
                                          <a:gd name="T36" fmla="*/ 27 w 1752"/>
                                          <a:gd name="T37" fmla="*/ 31 h 1560"/>
                                          <a:gd name="T38" fmla="*/ 27 w 1752"/>
                                          <a:gd name="T39" fmla="*/ 97 h 1560"/>
                                          <a:gd name="T40" fmla="*/ 3 w 1752"/>
                                          <a:gd name="T41" fmla="*/ 98 h 1560"/>
                                          <a:gd name="T42" fmla="*/ 1 w 1752"/>
                                          <a:gd name="T43" fmla="*/ 96 h 1560"/>
                                          <a:gd name="T44" fmla="*/ 3 w 1752"/>
                                          <a:gd name="T45" fmla="*/ 31 h 1560"/>
                                          <a:gd name="T46" fmla="*/ 89 w 1752"/>
                                          <a:gd name="T47" fmla="*/ 30 h 1560"/>
                                          <a:gd name="T48" fmla="*/ 99 w 1752"/>
                                          <a:gd name="T49" fmla="*/ 35 h 1560"/>
                                          <a:gd name="T50" fmla="*/ 106 w 1752"/>
                                          <a:gd name="T51" fmla="*/ 44 h 1560"/>
                                          <a:gd name="T52" fmla="*/ 109 w 1752"/>
                                          <a:gd name="T53" fmla="*/ 56 h 1560"/>
                                          <a:gd name="T54" fmla="*/ 108 w 1752"/>
                                          <a:gd name="T55" fmla="*/ 97 h 1560"/>
                                          <a:gd name="T56" fmla="*/ 84 w 1752"/>
                                          <a:gd name="T57" fmla="*/ 98 h 1560"/>
                                          <a:gd name="T58" fmla="*/ 83 w 1752"/>
                                          <a:gd name="T59" fmla="*/ 62 h 1560"/>
                                          <a:gd name="T60" fmla="*/ 82 w 1752"/>
                                          <a:gd name="T61" fmla="*/ 54 h 1560"/>
                                          <a:gd name="T62" fmla="*/ 78 w 1752"/>
                                          <a:gd name="T63" fmla="*/ 50 h 1560"/>
                                          <a:gd name="T64" fmla="*/ 71 w 1752"/>
                                          <a:gd name="T65" fmla="*/ 50 h 1560"/>
                                          <a:gd name="T66" fmla="*/ 65 w 1752"/>
                                          <a:gd name="T67" fmla="*/ 53 h 1560"/>
                                          <a:gd name="T68" fmla="*/ 63 w 1752"/>
                                          <a:gd name="T69" fmla="*/ 58 h 1560"/>
                                          <a:gd name="T70" fmla="*/ 61 w 1752"/>
                                          <a:gd name="T71" fmla="*/ 98 h 1560"/>
                                          <a:gd name="T72" fmla="*/ 37 w 1752"/>
                                          <a:gd name="T73" fmla="*/ 96 h 1560"/>
                                          <a:gd name="T74" fmla="*/ 38 w 1752"/>
                                          <a:gd name="T75" fmla="*/ 31 h 1560"/>
                                          <a:gd name="T76" fmla="*/ 62 w 1752"/>
                                          <a:gd name="T77" fmla="*/ 31 h 1560"/>
                                          <a:gd name="T78" fmla="*/ 64 w 1752"/>
                                          <a:gd name="T79" fmla="*/ 35 h 1560"/>
                                          <a:gd name="T80" fmla="*/ 71 w 1752"/>
                                          <a:gd name="T81" fmla="*/ 31 h 1560"/>
                                          <a:gd name="T82" fmla="*/ 79 w 1752"/>
                                          <a:gd name="T83" fmla="*/ 29 h 1560"/>
                                          <a:gd name="T84" fmla="*/ 11 w 1752"/>
                                          <a:gd name="T85" fmla="*/ 4 h 1560"/>
                                          <a:gd name="T86" fmla="*/ 5 w 1752"/>
                                          <a:gd name="T87" fmla="*/ 7 h 1560"/>
                                          <a:gd name="T88" fmla="*/ 3 w 1752"/>
                                          <a:gd name="T89" fmla="*/ 13 h 1560"/>
                                          <a:gd name="T90" fmla="*/ 5 w 1752"/>
                                          <a:gd name="T91" fmla="*/ 18 h 1560"/>
                                          <a:gd name="T92" fmla="*/ 10 w 1752"/>
                                          <a:gd name="T93" fmla="*/ 22 h 1560"/>
                                          <a:gd name="T94" fmla="*/ 15 w 1752"/>
                                          <a:gd name="T95" fmla="*/ 22 h 1560"/>
                                          <a:gd name="T96" fmla="*/ 21 w 1752"/>
                                          <a:gd name="T97" fmla="*/ 19 h 1560"/>
                                          <a:gd name="T98" fmla="*/ 24 w 1752"/>
                                          <a:gd name="T99" fmla="*/ 14 h 1560"/>
                                          <a:gd name="T100" fmla="*/ 22 w 1752"/>
                                          <a:gd name="T101" fmla="*/ 7 h 1560"/>
                                          <a:gd name="T102" fmla="*/ 17 w 1752"/>
                                          <a:gd name="T103" fmla="*/ 4 h 1560"/>
                                          <a:gd name="T104" fmla="*/ 18 w 1752"/>
                                          <a:gd name="T105" fmla="*/ 0 h 1560"/>
                                          <a:gd name="T106" fmla="*/ 24 w 1752"/>
                                          <a:gd name="T107" fmla="*/ 4 h 1560"/>
                                          <a:gd name="T108" fmla="*/ 27 w 1752"/>
                                          <a:gd name="T109" fmla="*/ 10 h 1560"/>
                                          <a:gd name="T110" fmla="*/ 26 w 1752"/>
                                          <a:gd name="T111" fmla="*/ 17 h 1560"/>
                                          <a:gd name="T112" fmla="*/ 22 w 1752"/>
                                          <a:gd name="T113" fmla="*/ 23 h 1560"/>
                                          <a:gd name="T114" fmla="*/ 16 w 1752"/>
                                          <a:gd name="T115" fmla="*/ 25 h 1560"/>
                                          <a:gd name="T116" fmla="*/ 10 w 1752"/>
                                          <a:gd name="T117" fmla="*/ 25 h 1560"/>
                                          <a:gd name="T118" fmla="*/ 4 w 1752"/>
                                          <a:gd name="T119" fmla="*/ 22 h 1560"/>
                                          <a:gd name="T120" fmla="*/ 0 w 1752"/>
                                          <a:gd name="T121" fmla="*/ 15 h 1560"/>
                                          <a:gd name="T122" fmla="*/ 1 w 1752"/>
                                          <a:gd name="T123" fmla="*/ 7 h 1560"/>
                                          <a:gd name="T124" fmla="*/ 8 w 1752"/>
                                          <a:gd name="T125" fmla="*/ 1 h 1560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  <a:gd name="T177" fmla="*/ 0 60000 65536"/>
                                          <a:gd name="T178" fmla="*/ 0 60000 65536"/>
                                          <a:gd name="T179" fmla="*/ 0 60000 65536"/>
                                          <a:gd name="T180" fmla="*/ 0 60000 65536"/>
                                          <a:gd name="T181" fmla="*/ 0 60000 65536"/>
                                          <a:gd name="T182" fmla="*/ 0 60000 65536"/>
                                          <a:gd name="T183" fmla="*/ 0 60000 65536"/>
                                          <a:gd name="T184" fmla="*/ 0 60000 65536"/>
                                          <a:gd name="T185" fmla="*/ 0 60000 65536"/>
                                          <a:gd name="T186" fmla="*/ 0 60000 65536"/>
                                          <a:gd name="T187" fmla="*/ 0 60000 65536"/>
                                          <a:gd name="T188" fmla="*/ 0 60000 65536"/>
                                        </a:gdLst>
                                        <a:ahLst/>
                                        <a:cxnLst>
                                          <a:cxn ang="T126">
                                            <a:pos x="T0" y="T1"/>
                                          </a:cxn>
                                          <a:cxn ang="T127">
                                            <a:pos x="T2" y="T3"/>
                                          </a:cxn>
                                          <a:cxn ang="T128">
                                            <a:pos x="T4" y="T5"/>
                                          </a:cxn>
                                          <a:cxn ang="T129">
                                            <a:pos x="T6" y="T7"/>
                                          </a:cxn>
                                          <a:cxn ang="T130">
                                            <a:pos x="T8" y="T9"/>
                                          </a:cxn>
                                          <a:cxn ang="T131">
                                            <a:pos x="T10" y="T11"/>
                                          </a:cxn>
                                          <a:cxn ang="T132">
                                            <a:pos x="T12" y="T13"/>
                                          </a:cxn>
                                          <a:cxn ang="T133">
                                            <a:pos x="T14" y="T15"/>
                                          </a:cxn>
                                          <a:cxn ang="T134">
                                            <a:pos x="T16" y="T17"/>
                                          </a:cxn>
                                          <a:cxn ang="T135">
                                            <a:pos x="T18" y="T19"/>
                                          </a:cxn>
                                          <a:cxn ang="T136">
                                            <a:pos x="T20" y="T21"/>
                                          </a:cxn>
                                          <a:cxn ang="T137">
                                            <a:pos x="T22" y="T23"/>
                                          </a:cxn>
                                          <a:cxn ang="T138">
                                            <a:pos x="T24" y="T25"/>
                                          </a:cxn>
                                          <a:cxn ang="T139">
                                            <a:pos x="T26" y="T27"/>
                                          </a:cxn>
                                          <a:cxn ang="T140">
                                            <a:pos x="T28" y="T29"/>
                                          </a:cxn>
                                          <a:cxn ang="T141">
                                            <a:pos x="T30" y="T31"/>
                                          </a:cxn>
                                          <a:cxn ang="T142">
                                            <a:pos x="T32" y="T33"/>
                                          </a:cxn>
                                          <a:cxn ang="T143">
                                            <a:pos x="T34" y="T35"/>
                                          </a:cxn>
                                          <a:cxn ang="T144">
                                            <a:pos x="T36" y="T37"/>
                                          </a:cxn>
                                          <a:cxn ang="T145">
                                            <a:pos x="T38" y="T39"/>
                                          </a:cxn>
                                          <a:cxn ang="T146">
                                            <a:pos x="T40" y="T41"/>
                                          </a:cxn>
                                          <a:cxn ang="T147">
                                            <a:pos x="T42" y="T43"/>
                                          </a:cxn>
                                          <a:cxn ang="T148">
                                            <a:pos x="T44" y="T45"/>
                                          </a:cxn>
                                          <a:cxn ang="T149">
                                            <a:pos x="T46" y="T47"/>
                                          </a:cxn>
                                          <a:cxn ang="T150">
                                            <a:pos x="T48" y="T49"/>
                                          </a:cxn>
                                          <a:cxn ang="T151">
                                            <a:pos x="T50" y="T51"/>
                                          </a:cxn>
                                          <a:cxn ang="T152">
                                            <a:pos x="T52" y="T53"/>
                                          </a:cxn>
                                          <a:cxn ang="T153">
                                            <a:pos x="T54" y="T55"/>
                                          </a:cxn>
                                          <a:cxn ang="T154">
                                            <a:pos x="T56" y="T57"/>
                                          </a:cxn>
                                          <a:cxn ang="T155">
                                            <a:pos x="T58" y="T59"/>
                                          </a:cxn>
                                          <a:cxn ang="T156">
                                            <a:pos x="T60" y="T61"/>
                                          </a:cxn>
                                          <a:cxn ang="T157">
                                            <a:pos x="T62" y="T63"/>
                                          </a:cxn>
                                          <a:cxn ang="T158">
                                            <a:pos x="T64" y="T65"/>
                                          </a:cxn>
                                          <a:cxn ang="T159">
                                            <a:pos x="T66" y="T67"/>
                                          </a:cxn>
                                          <a:cxn ang="T160">
                                            <a:pos x="T68" y="T69"/>
                                          </a:cxn>
                                          <a:cxn ang="T161">
                                            <a:pos x="T70" y="T71"/>
                                          </a:cxn>
                                          <a:cxn ang="T162">
                                            <a:pos x="T72" y="T73"/>
                                          </a:cxn>
                                          <a:cxn ang="T163">
                                            <a:pos x="T74" y="T75"/>
                                          </a:cxn>
                                          <a:cxn ang="T164">
                                            <a:pos x="T76" y="T77"/>
                                          </a:cxn>
                                          <a:cxn ang="T165">
                                            <a:pos x="T78" y="T79"/>
                                          </a:cxn>
                                          <a:cxn ang="T166">
                                            <a:pos x="T80" y="T81"/>
                                          </a:cxn>
                                          <a:cxn ang="T167">
                                            <a:pos x="T82" y="T83"/>
                                          </a:cxn>
                                          <a:cxn ang="T168">
                                            <a:pos x="T84" y="T85"/>
                                          </a:cxn>
                                          <a:cxn ang="T169">
                                            <a:pos x="T86" y="T87"/>
                                          </a:cxn>
                                          <a:cxn ang="T170">
                                            <a:pos x="T88" y="T89"/>
                                          </a:cxn>
                                          <a:cxn ang="T171">
                                            <a:pos x="T90" y="T91"/>
                                          </a:cxn>
                                          <a:cxn ang="T172">
                                            <a:pos x="T92" y="T93"/>
                                          </a:cxn>
                                          <a:cxn ang="T173">
                                            <a:pos x="T94" y="T95"/>
                                          </a:cxn>
                                          <a:cxn ang="T174">
                                            <a:pos x="T96" y="T97"/>
                                          </a:cxn>
                                          <a:cxn ang="T175">
                                            <a:pos x="T98" y="T99"/>
                                          </a:cxn>
                                          <a:cxn ang="T176">
                                            <a:pos x="T100" y="T101"/>
                                          </a:cxn>
                                          <a:cxn ang="T177">
                                            <a:pos x="T102" y="T103"/>
                                          </a:cxn>
                                          <a:cxn ang="T178">
                                            <a:pos x="T104" y="T105"/>
                                          </a:cxn>
                                          <a:cxn ang="T179">
                                            <a:pos x="T106" y="T107"/>
                                          </a:cxn>
                                          <a:cxn ang="T180">
                                            <a:pos x="T108" y="T109"/>
                                          </a:cxn>
                                          <a:cxn ang="T181">
                                            <a:pos x="T110" y="T111"/>
                                          </a:cxn>
                                          <a:cxn ang="T182">
                                            <a:pos x="T112" y="T113"/>
                                          </a:cxn>
                                          <a:cxn ang="T183">
                                            <a:pos x="T114" y="T115"/>
                                          </a:cxn>
                                          <a:cxn ang="T184">
                                            <a:pos x="T116" y="T117"/>
                                          </a:cxn>
                                          <a:cxn ang="T185">
                                            <a:pos x="T118" y="T119"/>
                                          </a:cxn>
                                          <a:cxn ang="T186">
                                            <a:pos x="T120" y="T121"/>
                                          </a:cxn>
                                          <a:cxn ang="T187">
                                            <a:pos x="T122" y="T123"/>
                                          </a:cxn>
                                          <a:cxn ang="T188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2C97F6D7" id="Group 31" o:spid="_x0000_s1026" alt="LinkedIn icon" style="width:25.9pt;height:25.9pt;mso-position-horizontal-relative:char;mso-position-vertical-relative:line" coordsize="208,20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">
                            <v:shape id="Freeform 78" o:spid="_x0000_s1027" style="position:absolute;width:208;height:208;visibility:visible;mso-wrap-style:square;v-text-anchor:top" coordsize="3324,332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1,2;5,2;4,2;4,2;4,3;2,6;4,4;4,3;4,3;4,3;5,3;5,3;5,4;7,6;7,3;6,3;6,2;5,2;2,2;2,6;0,6;0,6;0,2;6,2;6,2;7,3;7,4;7,6;5,6;5,4;5,3;5,3;4,3;4,3;4,4;4,6;2,6;2,2;4,2;4,2;4,2;5,2;1,0;0,0;0,1;0,1;1,1;1,1;1,1;1,1;1,0;1,0;1,0;1,0;2,1;2,1;1,1;1,2;1,2;0,1;0,1;0,0;0,0" o:connectangles="0,0,0,0,0,0,0,0,0,0,0,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5AF4EB59" w14:textId="3D35D2B6" w:rsidR="00B17E05" w:rsidRDefault="00B17E05" w:rsidP="00B17E05">
                  <w:pPr>
                    <w:rPr>
                      <w:rFonts w:asciiTheme="majorHAnsi" w:hAnsiTheme="majorHAnsi"/>
                    </w:rPr>
                  </w:pPr>
                  <w:hyperlink r:id="rId9" w:history="1">
                    <w:r w:rsidRPr="00F628D8">
                      <w:rPr>
                        <w:rStyle w:val="Hyperlink"/>
                        <w:rFonts w:asciiTheme="majorHAnsi" w:hAnsiTheme="majorHAnsi"/>
                      </w:rPr>
                      <w:t>https://www.linkedin.com/in/monika-kostovska-34ba2717a</w:t>
                    </w:r>
                  </w:hyperlink>
                </w:p>
                <w:p w14:paraId="72E60AA4" w14:textId="54E151D4" w:rsidR="00C5679F" w:rsidRPr="00136DFA" w:rsidRDefault="00C5679F" w:rsidP="00B17E05">
                  <w:pPr>
                    <w:jc w:val="both"/>
                    <w:rPr>
                      <w:rFonts w:asciiTheme="majorHAnsi" w:hAnsiTheme="majorHAnsi"/>
                    </w:rPr>
                  </w:pPr>
                  <w:bookmarkStart w:id="0" w:name="_GoBack"/>
                  <w:bookmarkEnd w:id="0"/>
                </w:p>
                <w:p w14:paraId="7E3329B7" w14:textId="77777777" w:rsidR="00C5679F" w:rsidRPr="00136DFA" w:rsidRDefault="00C5679F" w:rsidP="00AB6411">
                  <w:pPr>
                    <w:rPr>
                      <w:rFonts w:asciiTheme="majorHAnsi" w:hAnsiTheme="majorHAnsi"/>
                    </w:rPr>
                  </w:pPr>
                </w:p>
                <w:p w14:paraId="0BD4404E" w14:textId="0CEEFE19" w:rsidR="00C5679F" w:rsidRPr="00136DFA" w:rsidRDefault="00DA4BD4" w:rsidP="00AB64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4796C8BE" wp14:editId="675B9EF2">
                        <wp:extent cx="1409700" cy="1409700"/>
                        <wp:effectExtent l="0" t="0" r="0" b="0"/>
                        <wp:docPr id="14" name="Picture 14" descr="Qr cod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Qr code&#10;&#10;Description automatically generated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775" cy="140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5D65" w:rsidRPr="00136DFA" w14:paraId="2603DC03" w14:textId="77777777" w:rsidTr="00FE5D65">
              <w:trPr>
                <w:trHeight w:val="284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C9ACB83" w14:textId="061B1A41" w:rsidR="00FE5D65" w:rsidRPr="002237E8" w:rsidRDefault="00A81C08" w:rsidP="00A81C08">
                  <w:pPr>
                    <w:pStyle w:val="Heading3"/>
                    <w:rPr>
                      <w:b/>
                    </w:rPr>
                  </w:pPr>
                  <w:r w:rsidRPr="002237E8">
                    <w:rPr>
                      <w:b/>
                    </w:rPr>
                    <w:lastRenderedPageBreak/>
                    <w:t>Computer skills and</w:t>
                  </w:r>
                  <w:r w:rsidR="00FE5D65" w:rsidRPr="002237E8">
                    <w:rPr>
                      <w:b/>
                    </w:rPr>
                    <w:t xml:space="preserve"> competences</w:t>
                  </w:r>
                </w:p>
                <w:p w14:paraId="697E46DD" w14:textId="3A29B696" w:rsidR="00FE5D65" w:rsidRDefault="00FE477C" w:rsidP="00FE5D65">
                  <w:pPr>
                    <w:pStyle w:val="GraphicElem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mc:AlternateContent>
                      <mc:Choice Requires="wps">
                        <w:drawing>
                          <wp:inline distT="0" distB="0" distL="0" distR="0" wp14:anchorId="385D48BA" wp14:editId="6DBBD844">
                            <wp:extent cx="221615" cy="635"/>
                            <wp:effectExtent l="0" t="0" r="0" b="0"/>
                            <wp:docPr id="2" name="Straight Connector 6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1189FEA1" id="Straight Connector 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" strokecolor="#37b6ae [3204]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B3D7105" w14:textId="77777777" w:rsidR="002237E8" w:rsidRDefault="002237E8" w:rsidP="002237E8">
                  <w:pPr>
                    <w:jc w:val="left"/>
                  </w:pPr>
                </w:p>
                <w:p w14:paraId="6D4E6E95" w14:textId="11656E19" w:rsidR="00A81C08" w:rsidRPr="002237E8" w:rsidRDefault="00A81C08" w:rsidP="002237E8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2237E8">
                    <w:rPr>
                      <w:rFonts w:asciiTheme="majorHAnsi" w:hAnsiTheme="majorHAnsi"/>
                      <w:sz w:val="22"/>
                      <w:szCs w:val="22"/>
                    </w:rPr>
                    <w:t>HTML</w:t>
                  </w:r>
                </w:p>
                <w:p w14:paraId="0E8436F6" w14:textId="77777777" w:rsidR="002237E8" w:rsidRPr="002237E8" w:rsidRDefault="002237E8" w:rsidP="002237E8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2237E8">
                    <w:rPr>
                      <w:rFonts w:asciiTheme="majorHAnsi" w:hAnsiTheme="majorHAnsi"/>
                      <w:sz w:val="22"/>
                      <w:szCs w:val="22"/>
                    </w:rPr>
                    <w:t>CSS</w:t>
                  </w:r>
                </w:p>
                <w:p w14:paraId="10803BDE" w14:textId="77777777" w:rsidR="002237E8" w:rsidRPr="002237E8" w:rsidRDefault="002237E8" w:rsidP="002237E8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2237E8">
                    <w:rPr>
                      <w:rFonts w:asciiTheme="majorHAnsi" w:hAnsiTheme="majorHAnsi"/>
                      <w:sz w:val="22"/>
                      <w:szCs w:val="22"/>
                    </w:rPr>
                    <w:t>JavaScript</w:t>
                  </w:r>
                </w:p>
                <w:p w14:paraId="25FF3FBB" w14:textId="0BE94EC9" w:rsidR="00A81C08" w:rsidRPr="002237E8" w:rsidRDefault="00A81C08" w:rsidP="002237E8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2237E8">
                    <w:rPr>
                      <w:rFonts w:asciiTheme="majorHAnsi" w:hAnsiTheme="majorHAnsi"/>
                      <w:sz w:val="22"/>
                      <w:szCs w:val="22"/>
                    </w:rPr>
                    <w:t>React</w:t>
                  </w:r>
                </w:p>
                <w:p w14:paraId="1F77641F" w14:textId="2E4F577D" w:rsidR="00A81C08" w:rsidRPr="002237E8" w:rsidRDefault="00A81C08" w:rsidP="002237E8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2237E8">
                    <w:rPr>
                      <w:rFonts w:asciiTheme="majorHAnsi" w:hAnsiTheme="majorHAnsi"/>
                      <w:sz w:val="22"/>
                      <w:szCs w:val="22"/>
                    </w:rPr>
                    <w:t>Adobe Photoshop</w:t>
                  </w:r>
                </w:p>
                <w:p w14:paraId="397A5B0D" w14:textId="71621AB4" w:rsidR="00F845A6" w:rsidRPr="00A81C08" w:rsidRDefault="00662E69" w:rsidP="00662E69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Microsoft office</w:t>
                  </w:r>
                </w:p>
              </w:tc>
            </w:tr>
            <w:tr w:rsidR="00D476E3" w:rsidRPr="00136DFA" w14:paraId="0D10DA38" w14:textId="77777777" w:rsidTr="00283707">
              <w:trPr>
                <w:trHeight w:val="1451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D1C3434" w14:textId="5979EDEB" w:rsidR="00283707" w:rsidRPr="001E6138" w:rsidRDefault="001E6138" w:rsidP="001E6138">
                  <w:pPr>
                    <w:pStyle w:val="Heading3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other competences</w:t>
                  </w:r>
                </w:p>
                <w:p w14:paraId="3E0BBC48" w14:textId="77777777" w:rsidR="00283707" w:rsidRPr="00136DFA" w:rsidRDefault="00FE477C" w:rsidP="00283707">
                  <w:pPr>
                    <w:pStyle w:val="GraphicElement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mc:AlternateContent>
                      <mc:Choice Requires="wps">
                        <w:drawing>
                          <wp:inline distT="0" distB="0" distL="0" distR="0" wp14:anchorId="5A649A98" wp14:editId="608B96A7">
                            <wp:extent cx="221615" cy="635"/>
                            <wp:effectExtent l="0" t="0" r="0" b="0"/>
                            <wp:docPr id="1" name="Straight Connector 9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69E80A5B" id="Straight Connector 9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" strokecolor="#37b6ae [3204]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BFE50EA" w14:textId="77777777" w:rsidR="00A81C08" w:rsidRPr="002237E8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2237E8">
                    <w:rPr>
                      <w:rFonts w:asciiTheme="majorHAnsi" w:hAnsiTheme="majorHAnsi"/>
                      <w:sz w:val="21"/>
                      <w:szCs w:val="21"/>
                    </w:rPr>
                    <w:t>Problem solving skills</w:t>
                  </w:r>
                </w:p>
                <w:p w14:paraId="4672F933" w14:textId="77777777" w:rsidR="00A81C08" w:rsidRPr="002237E8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2237E8">
                    <w:rPr>
                      <w:rFonts w:asciiTheme="majorHAnsi" w:hAnsiTheme="majorHAnsi"/>
                      <w:sz w:val="21"/>
                      <w:szCs w:val="21"/>
                    </w:rPr>
                    <w:t>Committed to work</w:t>
                  </w:r>
                </w:p>
                <w:p w14:paraId="43CEEB59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Able to work with deadlines</w:t>
                  </w:r>
                </w:p>
                <w:p w14:paraId="74279CA8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Adjustable on the environment</w:t>
                  </w:r>
                </w:p>
                <w:p w14:paraId="2EB1C561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Capable to learn new things</w:t>
                  </w:r>
                </w:p>
                <w:p w14:paraId="74EDE6E3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Happy to share knowledge</w:t>
                  </w:r>
                </w:p>
                <w:p w14:paraId="65BF8BB2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Loyal and honest worker</w:t>
                  </w:r>
                </w:p>
                <w:p w14:paraId="005F27F9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Communicative and Cooperative</w:t>
                  </w:r>
                </w:p>
                <w:p w14:paraId="5D8D3C0B" w14:textId="77777777" w:rsidR="00A81C08" w:rsidRPr="00136DFA" w:rsidRDefault="00A81C08" w:rsidP="00A81C0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Positive</w:t>
                  </w:r>
                </w:p>
                <w:p w14:paraId="12D19369" w14:textId="0E4561DE" w:rsidR="00283707" w:rsidRPr="00A81C08" w:rsidRDefault="00A81C08" w:rsidP="00A81C08">
                  <w:pPr>
                    <w:spacing w:line="240" w:lineRule="auto"/>
                    <w:rPr>
                      <w:sz w:val="22"/>
                    </w:rPr>
                  </w:pPr>
                  <w:r w:rsidRPr="00136DFA">
                    <w:rPr>
                      <w:rFonts w:asciiTheme="majorHAnsi" w:hAnsiTheme="majorHAnsi"/>
                      <w:sz w:val="21"/>
                      <w:szCs w:val="21"/>
                    </w:rPr>
                    <w:t>Team player</w:t>
                  </w:r>
                </w:p>
              </w:tc>
            </w:tr>
          </w:tbl>
          <w:p w14:paraId="5A905D3A" w14:textId="77777777" w:rsidR="00D476E3" w:rsidRPr="00136DFA" w:rsidRDefault="00D476E3" w:rsidP="003856C9">
            <w:pPr>
              <w:rPr>
                <w:rFonts w:asciiTheme="majorHAnsi" w:hAnsiTheme="majorHAnsi"/>
              </w:rPr>
            </w:pPr>
          </w:p>
          <w:p w14:paraId="28116D95" w14:textId="59EB1EE9" w:rsidR="001E6138" w:rsidRPr="001E6138" w:rsidRDefault="001E6138" w:rsidP="001E6138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personal interests</w:t>
            </w:r>
          </w:p>
          <w:p w14:paraId="4C9B943E" w14:textId="77777777" w:rsidR="00B93310" w:rsidRDefault="001E6138" w:rsidP="00D476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18023EC" wp14:editId="2BEEC19E">
                      <wp:extent cx="221615" cy="635"/>
                      <wp:effectExtent l="0" t="0" r="0" b="0"/>
                      <wp:docPr id="15" name="Straight Connector 9" descr="Line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A8CB97" id="Straight Connector 9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" strokecolor="#37b6ae [3204]" strokeweight="1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C308F35" w14:textId="24FB06D8" w:rsidR="001E6138" w:rsidRPr="00136DFA" w:rsidRDefault="001E6138" w:rsidP="009B5028">
            <w:pPr>
              <w:spacing w:line="276" w:lineRule="auto"/>
              <w:rPr>
                <w:rFonts w:asciiTheme="majorHAnsi" w:hAnsiTheme="majorHAnsi"/>
                <w:sz w:val="21"/>
                <w:szCs w:val="21"/>
              </w:rPr>
            </w:pPr>
            <w:r w:rsidRPr="00136DFA">
              <w:rPr>
                <w:rFonts w:asciiTheme="majorHAnsi" w:hAnsiTheme="majorHAnsi"/>
                <w:sz w:val="21"/>
                <w:szCs w:val="21"/>
              </w:rPr>
              <w:t>Healthy lifestyle</w:t>
            </w:r>
          </w:p>
          <w:p w14:paraId="04AB3606" w14:textId="50514B9B" w:rsidR="00A81C08" w:rsidRPr="00A81C08" w:rsidRDefault="001E6138" w:rsidP="00A81C08">
            <w:pPr>
              <w:spacing w:line="276" w:lineRule="auto"/>
              <w:rPr>
                <w:rFonts w:asciiTheme="majorHAnsi" w:hAnsiTheme="majorHAnsi"/>
                <w:sz w:val="21"/>
                <w:szCs w:val="21"/>
              </w:rPr>
            </w:pPr>
            <w:r w:rsidRPr="00136DFA">
              <w:rPr>
                <w:rFonts w:asciiTheme="majorHAnsi" w:hAnsiTheme="majorHAnsi"/>
                <w:sz w:val="21"/>
                <w:szCs w:val="21"/>
              </w:rPr>
              <w:t>Technology</w:t>
            </w:r>
          </w:p>
          <w:p w14:paraId="20CF4209" w14:textId="3CB9ACDF" w:rsidR="00A81C08" w:rsidRDefault="001E6138" w:rsidP="00A81C08">
            <w:pPr>
              <w:spacing w:line="276" w:lineRule="auto"/>
              <w:rPr>
                <w:rFonts w:asciiTheme="majorHAnsi" w:hAnsiTheme="majorHAnsi"/>
                <w:sz w:val="21"/>
                <w:szCs w:val="21"/>
              </w:rPr>
            </w:pPr>
            <w:r w:rsidRPr="00136DFA">
              <w:rPr>
                <w:rFonts w:asciiTheme="majorHAnsi" w:hAnsiTheme="majorHAnsi"/>
                <w:sz w:val="21"/>
                <w:szCs w:val="21"/>
              </w:rPr>
              <w:t>Social media</w:t>
            </w:r>
          </w:p>
          <w:p w14:paraId="64D36171" w14:textId="77777777" w:rsidR="00A81C08" w:rsidRDefault="00A81C08" w:rsidP="00A81C08">
            <w:pPr>
              <w:jc w:val="both"/>
              <w:rPr>
                <w:sz w:val="22"/>
              </w:rPr>
            </w:pPr>
          </w:p>
          <w:p w14:paraId="6F554D77" w14:textId="1C4E07EA" w:rsidR="00A81C08" w:rsidRPr="009B3F23" w:rsidRDefault="00A81C08" w:rsidP="00A81C08">
            <w:pPr>
              <w:spacing w:line="276" w:lineRule="auto"/>
              <w:rPr>
                <w:rFonts w:asciiTheme="majorHAnsi" w:hAnsiTheme="majorHAnsi"/>
                <w:sz w:val="21"/>
                <w:szCs w:val="21"/>
              </w:rPr>
            </w:pPr>
            <w:r w:rsidRPr="00A81C08">
              <w:rPr>
                <w:b/>
                <w:sz w:val="22"/>
              </w:rPr>
              <w:t xml:space="preserve">DRIVING LICENSE: </w:t>
            </w:r>
            <w:r w:rsidRPr="00A81C08">
              <w:rPr>
                <w:b/>
                <w:sz w:val="22"/>
              </w:rPr>
              <w:br/>
            </w:r>
            <w:r w:rsidRPr="00CE3827">
              <w:rPr>
                <w:sz w:val="21"/>
                <w:szCs w:val="21"/>
              </w:rPr>
              <w:t>B Category</w:t>
            </w:r>
          </w:p>
        </w:tc>
        <w:tc>
          <w:tcPr>
            <w:tcW w:w="723" w:type="dxa"/>
          </w:tcPr>
          <w:p w14:paraId="3689AE70" w14:textId="77777777" w:rsidR="00B93310" w:rsidRPr="00136DFA" w:rsidRDefault="00B93310" w:rsidP="00463463">
            <w:pPr>
              <w:rPr>
                <w:rFonts w:asciiTheme="majorHAnsi" w:hAnsiTheme="majorHAnsi"/>
              </w:rPr>
            </w:pPr>
          </w:p>
        </w:tc>
        <w:tc>
          <w:tcPr>
            <w:tcW w:w="6190" w:type="dxa"/>
          </w:tcPr>
          <w:p w14:paraId="04519A26" w14:textId="77777777" w:rsidR="000D3635" w:rsidRPr="005152F2" w:rsidRDefault="00966E21" w:rsidP="000D3635">
            <w:pPr>
              <w:pStyle w:val="Heading2"/>
              <w:spacing w:before="100" w:beforeAutospacing="1" w:after="100" w:afterAutospacing="1" w:line="240" w:lineRule="atLeast"/>
            </w:pPr>
            <w:sdt>
              <w:sdtPr>
                <w:alias w:val="Experience:"/>
                <w:tag w:val="Experience:"/>
                <w:id w:val="1217937480"/>
                <w:placeholder>
                  <w:docPart w:val="6E8C23536F5644A69C2F6F80EF975646"/>
                </w:placeholder>
                <w:temporary/>
                <w:showingPlcHdr/>
              </w:sdtPr>
              <w:sdtEndPr/>
              <w:sdtContent>
                <w:r w:rsidR="000D3635" w:rsidRPr="005152F2">
                  <w:t>Experience</w:t>
                </w:r>
              </w:sdtContent>
            </w:sdt>
          </w:p>
          <w:p w14:paraId="29A9471E" w14:textId="391E83EE" w:rsidR="009039FB" w:rsidRDefault="007C3141" w:rsidP="007C3141">
            <w:pPr>
              <w:pStyle w:val="ListParagraph"/>
              <w:spacing w:before="100" w:beforeAutospacing="1" w:after="120" w:line="240" w:lineRule="atLeast"/>
              <w:ind w:left="14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 w:rsidR="009039FB" w:rsidRPr="009039FB">
              <w:rPr>
                <w:b/>
                <w:sz w:val="21"/>
                <w:szCs w:val="21"/>
              </w:rPr>
              <w:t>UPWORK – FRONT END DEVELOPMENT</w:t>
            </w:r>
            <w:r w:rsidR="009039FB" w:rsidRPr="009039FB">
              <w:rPr>
                <w:b/>
                <w:sz w:val="21"/>
                <w:szCs w:val="21"/>
              </w:rPr>
              <w:br/>
              <w:t>FREELANCER</w:t>
            </w:r>
            <w:r w:rsidR="009039FB" w:rsidRPr="009039FB">
              <w:rPr>
                <w:b/>
                <w:sz w:val="21"/>
                <w:szCs w:val="21"/>
              </w:rPr>
              <w:br/>
            </w:r>
            <w:r w:rsidR="009039FB" w:rsidRPr="009039FB">
              <w:rPr>
                <w:sz w:val="21"/>
                <w:szCs w:val="21"/>
              </w:rPr>
              <w:t>15.</w:t>
            </w:r>
            <w:r w:rsidR="000F1073">
              <w:rPr>
                <w:sz w:val="21"/>
                <w:szCs w:val="21"/>
              </w:rPr>
              <w:t>0</w:t>
            </w:r>
            <w:r w:rsidR="009039FB" w:rsidRPr="009039FB">
              <w:rPr>
                <w:sz w:val="21"/>
                <w:szCs w:val="21"/>
              </w:rPr>
              <w:t>1.2022 –Today</w:t>
            </w:r>
            <w:r w:rsidR="009039FB" w:rsidRPr="009039FB">
              <w:rPr>
                <w:sz w:val="21"/>
                <w:szCs w:val="21"/>
              </w:rPr>
              <w:br/>
              <w:t>Main responsibilities:</w:t>
            </w:r>
          </w:p>
          <w:p w14:paraId="42F179FA" w14:textId="52287D92" w:rsidR="009039FB" w:rsidRDefault="009039FB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20" w:line="240" w:lineRule="atLeas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Determining the structure and design of web pages</w:t>
            </w:r>
          </w:p>
          <w:p w14:paraId="76662094" w14:textId="363BC094" w:rsidR="002D1A69" w:rsidRDefault="002D1A69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20" w:line="240" w:lineRule="atLeas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Building reusable code for future use</w:t>
            </w:r>
          </w:p>
          <w:p w14:paraId="7F094838" w14:textId="0FCD4DA5" w:rsidR="002D1A69" w:rsidRDefault="002D1A69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20" w:line="240" w:lineRule="atLeas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Optimizing web pages for maximum speed and scalability</w:t>
            </w:r>
          </w:p>
          <w:p w14:paraId="16FE0BE5" w14:textId="1BB0F58F" w:rsidR="009039FB" w:rsidRPr="009039FB" w:rsidRDefault="009039FB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20" w:line="240" w:lineRule="atLeas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Ensuring </w:t>
            </w:r>
            <w:r w:rsidR="002D1A69">
              <w:rPr>
                <w:sz w:val="21"/>
                <w:szCs w:val="21"/>
              </w:rPr>
              <w:t>web design is optimized for smartphones</w:t>
            </w:r>
            <w:r w:rsidRPr="009039FB">
              <w:rPr>
                <w:sz w:val="21"/>
                <w:szCs w:val="21"/>
              </w:rPr>
              <w:br/>
            </w:r>
          </w:p>
          <w:p w14:paraId="499352C9" w14:textId="559E6892" w:rsidR="000D3635" w:rsidRDefault="000D3635" w:rsidP="007C3141">
            <w:pPr>
              <w:spacing w:before="100" w:beforeAutospacing="1" w:after="120" w:line="240" w:lineRule="atLeast"/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TASK</w:t>
            </w:r>
            <w:r w:rsidR="007C3141">
              <w:rPr>
                <w:b/>
                <w:sz w:val="21"/>
                <w:szCs w:val="21"/>
              </w:rPr>
              <w:t>FORCE BPO - BITOLA</w:t>
            </w:r>
            <w:r w:rsidR="007C3141">
              <w:rPr>
                <w:b/>
                <w:sz w:val="21"/>
                <w:szCs w:val="21"/>
              </w:rPr>
              <w:br/>
              <w:t xml:space="preserve">          CUSTOMER SUPPORT SPECIALIST</w:t>
            </w:r>
          </w:p>
          <w:p w14:paraId="33DBBE97" w14:textId="77777777" w:rsidR="000D3635" w:rsidRDefault="000D3635" w:rsidP="000D3635">
            <w:pPr>
              <w:spacing w:after="0" w:line="240" w:lineRule="atLeast"/>
              <w:rPr>
                <w:bCs/>
                <w:sz w:val="21"/>
                <w:szCs w:val="21"/>
              </w:rPr>
            </w:pPr>
            <w:r w:rsidRPr="00DE34B9">
              <w:rPr>
                <w:bCs/>
                <w:sz w:val="21"/>
                <w:szCs w:val="21"/>
              </w:rPr>
              <w:t>08.05.2020 -Toda</w:t>
            </w:r>
            <w:r>
              <w:rPr>
                <w:bCs/>
                <w:sz w:val="21"/>
                <w:szCs w:val="21"/>
              </w:rPr>
              <w:t>y</w:t>
            </w:r>
            <w:r>
              <w:rPr>
                <w:bCs/>
                <w:sz w:val="21"/>
                <w:szCs w:val="21"/>
              </w:rPr>
              <w:br/>
              <w:t>Main responsibilities:</w:t>
            </w:r>
          </w:p>
          <w:p w14:paraId="102B6AF8" w14:textId="77777777" w:rsidR="000D3635" w:rsidRDefault="000D3635" w:rsidP="00A81C08">
            <w:pPr>
              <w:pStyle w:val="ListParagraph"/>
              <w:numPr>
                <w:ilvl w:val="0"/>
                <w:numId w:val="24"/>
              </w:numPr>
              <w:spacing w:before="120" w:after="100" w:afterAutospacing="1" w:line="240" w:lineRule="atLeast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Perform on-going patient care: answer multi line professionally and document conversations as needed.</w:t>
            </w:r>
          </w:p>
          <w:p w14:paraId="6CB363D7" w14:textId="77777777" w:rsidR="000D3635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Screen and route patient calls to other departments efficiently.</w:t>
            </w:r>
          </w:p>
          <w:p w14:paraId="390A0E57" w14:textId="77777777" w:rsidR="000D3635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Responding to inquiries made by patients, vendors, insurance companies and other medical facilities.</w:t>
            </w:r>
          </w:p>
          <w:p w14:paraId="51D4F459" w14:textId="77777777" w:rsidR="000D3635" w:rsidRPr="00DA4BD4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Enter all patient data into electronic medical record from contact prior to patient meeting with physician</w:t>
            </w:r>
          </w:p>
          <w:p w14:paraId="3E6851AE" w14:textId="77777777" w:rsidR="007C3141" w:rsidRDefault="000D3635" w:rsidP="007C3141">
            <w:pPr>
              <w:spacing w:after="0" w:line="240" w:lineRule="atLeast"/>
              <w:ind w:left="14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</w:t>
            </w:r>
            <w:r w:rsidRPr="008C5A16">
              <w:rPr>
                <w:b/>
                <w:sz w:val="21"/>
                <w:szCs w:val="21"/>
              </w:rPr>
              <w:t xml:space="preserve">ELT ST </w:t>
            </w:r>
            <w:r>
              <w:rPr>
                <w:b/>
                <w:sz w:val="21"/>
                <w:szCs w:val="21"/>
              </w:rPr>
              <w:t xml:space="preserve">- </w:t>
            </w:r>
            <w:r w:rsidRPr="008C5A16">
              <w:rPr>
                <w:b/>
                <w:sz w:val="21"/>
                <w:szCs w:val="21"/>
              </w:rPr>
              <w:t>NELT GROUP SERBIA</w:t>
            </w:r>
            <w:r w:rsidR="007C3141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MERCHANDI</w:t>
            </w:r>
            <w:r w:rsidR="007C3141">
              <w:rPr>
                <w:b/>
                <w:sz w:val="21"/>
                <w:szCs w:val="21"/>
              </w:rPr>
              <w:t>SER AND ASSISTANT COMMERCIALIST</w:t>
            </w:r>
          </w:p>
          <w:p w14:paraId="217865F1" w14:textId="2499E163" w:rsidR="000D3635" w:rsidRPr="007C6C96" w:rsidRDefault="000D3635" w:rsidP="007C3141">
            <w:pPr>
              <w:spacing w:after="0" w:line="240" w:lineRule="atLeast"/>
              <w:ind w:left="1440"/>
              <w:rPr>
                <w:b/>
                <w:sz w:val="21"/>
                <w:szCs w:val="21"/>
              </w:rPr>
            </w:pPr>
            <w:r w:rsidRPr="008C5A16">
              <w:rPr>
                <w:sz w:val="21"/>
                <w:szCs w:val="21"/>
              </w:rPr>
              <w:t>03.01.2018 –</w:t>
            </w:r>
            <w:r>
              <w:rPr>
                <w:sz w:val="21"/>
                <w:szCs w:val="21"/>
              </w:rPr>
              <w:t xml:space="preserve"> 08.04.2020</w:t>
            </w:r>
            <w:r w:rsidRPr="008C5A16">
              <w:rPr>
                <w:b/>
                <w:sz w:val="21"/>
                <w:szCs w:val="21"/>
              </w:rPr>
              <w:br/>
            </w:r>
            <w:r w:rsidRPr="00BA78A1">
              <w:rPr>
                <w:sz w:val="21"/>
                <w:szCs w:val="21"/>
              </w:rPr>
              <w:t>Main responsibilities:</w:t>
            </w:r>
          </w:p>
          <w:p w14:paraId="22EB803B" w14:textId="77777777" w:rsidR="000D3635" w:rsidRPr="00BA78A1" w:rsidRDefault="000D3635" w:rsidP="00A81C08">
            <w:pPr>
              <w:pStyle w:val="ListParagraph"/>
              <w:numPr>
                <w:ilvl w:val="0"/>
                <w:numId w:val="24"/>
              </w:numPr>
              <w:spacing w:before="120" w:after="100" w:afterAutospacing="1" w:line="240" w:lineRule="atLeast"/>
              <w:jc w:val="left"/>
              <w:rPr>
                <w:sz w:val="21"/>
                <w:szCs w:val="21"/>
              </w:rPr>
            </w:pPr>
            <w:r w:rsidRPr="00BA78A1">
              <w:rPr>
                <w:sz w:val="21"/>
                <w:szCs w:val="21"/>
              </w:rPr>
              <w:t>Selling products and services using solid arguments to</w:t>
            </w:r>
            <w:r>
              <w:rPr>
                <w:sz w:val="21"/>
                <w:szCs w:val="21"/>
              </w:rPr>
              <w:t xml:space="preserve"> </w:t>
            </w:r>
            <w:r w:rsidRPr="00BA78A1">
              <w:rPr>
                <w:sz w:val="21"/>
                <w:szCs w:val="21"/>
              </w:rPr>
              <w:t>prospective customers</w:t>
            </w:r>
          </w:p>
          <w:p w14:paraId="3FA31B52" w14:textId="77777777" w:rsidR="000D3635" w:rsidRPr="00BA78A1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sz w:val="21"/>
                <w:szCs w:val="21"/>
              </w:rPr>
            </w:pPr>
            <w:r w:rsidRPr="00BA78A1">
              <w:rPr>
                <w:sz w:val="21"/>
                <w:szCs w:val="21"/>
              </w:rPr>
              <w:t>Performing cost-benefit analys</w:t>
            </w:r>
            <w:r>
              <w:rPr>
                <w:sz w:val="21"/>
                <w:szCs w:val="21"/>
              </w:rPr>
              <w:t>i</w:t>
            </w:r>
            <w:r w:rsidRPr="00BA78A1">
              <w:rPr>
                <w:sz w:val="21"/>
                <w:szCs w:val="21"/>
              </w:rPr>
              <w:t>s of existing and potential customers</w:t>
            </w:r>
          </w:p>
          <w:p w14:paraId="6F5BE1FE" w14:textId="77777777" w:rsidR="000D3635" w:rsidRPr="00845016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sz w:val="21"/>
                <w:szCs w:val="21"/>
              </w:rPr>
            </w:pPr>
            <w:r w:rsidRPr="00845016">
              <w:rPr>
                <w:sz w:val="21"/>
                <w:szCs w:val="21"/>
              </w:rPr>
              <w:t>Maintaining positive business relationships to ensure future sales</w:t>
            </w:r>
          </w:p>
          <w:p w14:paraId="1DDAB7F5" w14:textId="77777777" w:rsidR="000D3635" w:rsidRPr="00D95CF9" w:rsidRDefault="000D3635" w:rsidP="000D3635">
            <w:pPr>
              <w:pStyle w:val="Heading4"/>
              <w:spacing w:before="100" w:beforeAutospacing="1" w:after="100" w:afterAutospacing="1"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 xml:space="preserve">Private farm </w:t>
            </w:r>
            <w:proofErr w:type="gramStart"/>
            <w:r w:rsidRPr="00D95CF9">
              <w:rPr>
                <w:sz w:val="21"/>
                <w:szCs w:val="21"/>
              </w:rPr>
              <w:t>-  Bitola</w:t>
            </w:r>
            <w:proofErr w:type="gramEnd"/>
            <w:r w:rsidRPr="00D95CF9">
              <w:rPr>
                <w:sz w:val="21"/>
                <w:szCs w:val="21"/>
              </w:rPr>
              <w:br/>
              <w:t>statistician</w:t>
            </w:r>
          </w:p>
          <w:p w14:paraId="6AD0009A" w14:textId="77777777" w:rsidR="000D3635" w:rsidRPr="00D95CF9" w:rsidRDefault="000D3635" w:rsidP="000D3635">
            <w:pPr>
              <w:pStyle w:val="Heading5"/>
              <w:spacing w:before="100" w:beforeAutospacing="1"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13.10.2016</w:t>
            </w:r>
            <w:r>
              <w:rPr>
                <w:sz w:val="21"/>
                <w:szCs w:val="21"/>
              </w:rPr>
              <w:t xml:space="preserve"> – 03.01.2018</w:t>
            </w:r>
            <w:r>
              <w:rPr>
                <w:sz w:val="21"/>
                <w:szCs w:val="21"/>
              </w:rPr>
              <w:br/>
            </w:r>
            <w:r w:rsidRPr="00D95CF9">
              <w:rPr>
                <w:sz w:val="21"/>
                <w:szCs w:val="21"/>
              </w:rPr>
              <w:t>Main responsibilities:</w:t>
            </w:r>
          </w:p>
          <w:p w14:paraId="48B4028A" w14:textId="77777777" w:rsidR="000D3635" w:rsidRPr="00D95CF9" w:rsidRDefault="000D3635" w:rsidP="00A81C08">
            <w:pPr>
              <w:pStyle w:val="ListParagraph"/>
              <w:numPr>
                <w:ilvl w:val="0"/>
                <w:numId w:val="24"/>
              </w:numPr>
              <w:spacing w:before="120" w:after="100" w:afterAutospacing="1" w:line="240" w:lineRule="atLeast"/>
              <w:jc w:val="lef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Gathering numerical data and analysis</w:t>
            </w:r>
          </w:p>
          <w:p w14:paraId="3CD245DE" w14:textId="77777777" w:rsidR="000D3635" w:rsidRPr="00D95CF9" w:rsidRDefault="000D3635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tLeast"/>
              <w:jc w:val="lef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Preparing reports</w:t>
            </w:r>
          </w:p>
          <w:p w14:paraId="67B379EB" w14:textId="6D87D779" w:rsidR="000D3635" w:rsidRPr="00A81C08" w:rsidRDefault="00A81C08" w:rsidP="00A81C08">
            <w:pPr>
              <w:pStyle w:val="ListParagraph"/>
              <w:numPr>
                <w:ilvl w:val="0"/>
                <w:numId w:val="24"/>
              </w:numPr>
              <w:spacing w:before="100" w:beforeAutospacing="1" w:after="0" w:line="240" w:lineRule="atLeas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Making prediction</w:t>
            </w:r>
          </w:p>
          <w:p w14:paraId="39DDABDC" w14:textId="1C981BEA" w:rsidR="002D1A69" w:rsidRDefault="002D1A69" w:rsidP="002D1A69">
            <w:pPr>
              <w:pStyle w:val="Heading4"/>
              <w:spacing w:before="100" w:beforeAutospacing="1" w:after="120" w:line="240" w:lineRule="atLeast"/>
              <w:jc w:val="both"/>
              <w:rPr>
                <w:sz w:val="21"/>
                <w:szCs w:val="21"/>
              </w:rPr>
            </w:pPr>
          </w:p>
          <w:p w14:paraId="6F7D40AF" w14:textId="00B011AA" w:rsidR="002D1A69" w:rsidRPr="002D1A69" w:rsidRDefault="002D1A69" w:rsidP="002D1A69">
            <w:pPr>
              <w:pStyle w:val="Heading2"/>
            </w:pPr>
            <w:r>
              <w:lastRenderedPageBreak/>
              <w:t>INTERNSHIPS</w:t>
            </w:r>
          </w:p>
          <w:p w14:paraId="5073E1AA" w14:textId="46BA2DD6" w:rsidR="000D3635" w:rsidRPr="00D95CF9" w:rsidRDefault="000D3635" w:rsidP="002D1A69">
            <w:pPr>
              <w:pStyle w:val="Heading4"/>
              <w:spacing w:before="100" w:beforeAutospacing="1" w:after="120"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 xml:space="preserve">Stopanska Banka A.D. – Bitola </w:t>
            </w:r>
            <w:r w:rsidRPr="00D95CF9">
              <w:rPr>
                <w:sz w:val="21"/>
                <w:szCs w:val="21"/>
              </w:rPr>
              <w:br/>
              <w:t>Intern</w:t>
            </w:r>
          </w:p>
          <w:p w14:paraId="08A5115A" w14:textId="77777777" w:rsidR="000D3635" w:rsidRPr="00D95CF9" w:rsidRDefault="000D3635" w:rsidP="002D1A69">
            <w:pPr>
              <w:pStyle w:val="Heading5"/>
              <w:spacing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01.01.2014 – 01.02.2014</w:t>
            </w:r>
          </w:p>
          <w:p w14:paraId="3F974DF6" w14:textId="450D4DCE" w:rsidR="000D3635" w:rsidRPr="00845016" w:rsidRDefault="000D3635" w:rsidP="00F314E9">
            <w:pPr>
              <w:pStyle w:val="ListParagraph"/>
              <w:numPr>
                <w:ilvl w:val="0"/>
                <w:numId w:val="26"/>
              </w:numPr>
              <w:spacing w:before="120" w:after="100" w:afterAutospacing="1" w:line="240" w:lineRule="atLeast"/>
              <w:jc w:val="both"/>
              <w:rPr>
                <w:sz w:val="21"/>
                <w:szCs w:val="21"/>
              </w:rPr>
            </w:pPr>
            <w:r w:rsidRPr="00C179A9">
              <w:rPr>
                <w:sz w:val="21"/>
                <w:szCs w:val="21"/>
              </w:rPr>
              <w:t xml:space="preserve">Department of retail </w:t>
            </w:r>
            <w:r w:rsidR="00F314E9">
              <w:rPr>
                <w:sz w:val="21"/>
                <w:szCs w:val="21"/>
              </w:rPr>
              <w:t xml:space="preserve">banking, exchange-rate </w:t>
            </w:r>
            <w:r w:rsidRPr="00C179A9">
              <w:rPr>
                <w:sz w:val="21"/>
                <w:szCs w:val="21"/>
              </w:rPr>
              <w:t>regime</w:t>
            </w:r>
            <w:r w:rsidR="00F314E9">
              <w:rPr>
                <w:sz w:val="21"/>
                <w:szCs w:val="21"/>
              </w:rPr>
              <w:t xml:space="preserve"> </w:t>
            </w:r>
            <w:r w:rsidRPr="00C179A9">
              <w:rPr>
                <w:sz w:val="21"/>
                <w:szCs w:val="21"/>
              </w:rPr>
              <w:t>and payment operations</w:t>
            </w:r>
          </w:p>
          <w:p w14:paraId="33CA783B" w14:textId="77777777" w:rsidR="000D3635" w:rsidRPr="00D95CF9" w:rsidRDefault="000D3635" w:rsidP="002D1A69">
            <w:pPr>
              <w:pStyle w:val="Heading4"/>
              <w:spacing w:before="100" w:beforeAutospacing="1" w:after="120"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JP Pazari – Bitola</w:t>
            </w:r>
            <w:r w:rsidRPr="00D95CF9">
              <w:rPr>
                <w:sz w:val="21"/>
                <w:szCs w:val="21"/>
              </w:rPr>
              <w:br/>
              <w:t>Intern</w:t>
            </w:r>
          </w:p>
          <w:p w14:paraId="7973424D" w14:textId="77777777" w:rsidR="000D3635" w:rsidRPr="00D95CF9" w:rsidRDefault="000D3635" w:rsidP="002D1A69">
            <w:pPr>
              <w:pStyle w:val="Heading5"/>
              <w:spacing w:line="240" w:lineRule="atLeast"/>
              <w:rPr>
                <w:sz w:val="21"/>
                <w:szCs w:val="21"/>
              </w:rPr>
            </w:pPr>
            <w:r w:rsidRPr="00D95CF9">
              <w:rPr>
                <w:sz w:val="21"/>
                <w:szCs w:val="21"/>
              </w:rPr>
              <w:t>01.06.2013 – 01.07.2013</w:t>
            </w:r>
          </w:p>
          <w:p w14:paraId="55C38021" w14:textId="77777777" w:rsidR="000D3635" w:rsidRDefault="000D3635" w:rsidP="00F314E9">
            <w:pPr>
              <w:pStyle w:val="ListParagraph"/>
              <w:numPr>
                <w:ilvl w:val="0"/>
                <w:numId w:val="25"/>
              </w:numPr>
              <w:spacing w:before="120" w:after="100" w:afterAutospacing="1" w:line="240" w:lineRule="atLeast"/>
              <w:jc w:val="both"/>
              <w:rPr>
                <w:sz w:val="21"/>
                <w:szCs w:val="21"/>
              </w:rPr>
            </w:pPr>
            <w:r w:rsidRPr="00845016">
              <w:rPr>
                <w:sz w:val="21"/>
                <w:szCs w:val="21"/>
              </w:rPr>
              <w:t>Economy and Financial Sector</w:t>
            </w:r>
          </w:p>
          <w:p w14:paraId="40A034B7" w14:textId="79DC313C" w:rsidR="000D3635" w:rsidRDefault="000D3635" w:rsidP="002D1A69">
            <w:pPr>
              <w:spacing w:before="100" w:beforeAutospacing="1" w:after="120" w:line="240" w:lineRule="atLeast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D95CF9">
              <w:rPr>
                <w:rFonts w:asciiTheme="majorHAnsi" w:hAnsiTheme="majorHAnsi" w:cs="Arial"/>
                <w:b/>
                <w:sz w:val="21"/>
                <w:szCs w:val="21"/>
              </w:rPr>
              <w:t>TOGETHER MACEDONIA</w:t>
            </w:r>
          </w:p>
          <w:p w14:paraId="5D131916" w14:textId="77777777" w:rsidR="000D3635" w:rsidRDefault="000D3635" w:rsidP="002D1A69">
            <w:pPr>
              <w:spacing w:after="120" w:line="240" w:lineRule="atLeast"/>
              <w:rPr>
                <w:rFonts w:cs="Arial"/>
                <w:sz w:val="21"/>
                <w:szCs w:val="21"/>
              </w:rPr>
            </w:pPr>
            <w:r w:rsidRPr="00D95CF9">
              <w:rPr>
                <w:rFonts w:cs="Arial"/>
                <w:sz w:val="21"/>
                <w:szCs w:val="21"/>
              </w:rPr>
              <w:t xml:space="preserve">2009 </w:t>
            </w:r>
            <w:r>
              <w:rPr>
                <w:rFonts w:cs="Arial"/>
                <w:sz w:val="21"/>
                <w:szCs w:val="21"/>
              </w:rPr>
              <w:t>–</w:t>
            </w:r>
            <w:r w:rsidRPr="00D95CF9">
              <w:rPr>
                <w:rFonts w:cs="Arial"/>
                <w:sz w:val="21"/>
                <w:szCs w:val="21"/>
              </w:rPr>
              <w:t xml:space="preserve"> 2011</w:t>
            </w:r>
          </w:p>
          <w:p w14:paraId="2F4DA306" w14:textId="3ADFDB56" w:rsidR="000D3635" w:rsidRPr="000D3635" w:rsidRDefault="000D3635" w:rsidP="00A81C08">
            <w:pPr>
              <w:pStyle w:val="ListParagraph"/>
              <w:numPr>
                <w:ilvl w:val="0"/>
                <w:numId w:val="24"/>
              </w:numPr>
              <w:spacing w:after="100" w:afterAutospacing="1" w:line="240" w:lineRule="atLeast"/>
              <w:jc w:val="left"/>
              <w:rPr>
                <w:rFonts w:cs="Arial"/>
                <w:sz w:val="21"/>
                <w:szCs w:val="21"/>
              </w:rPr>
            </w:pPr>
            <w:r w:rsidRPr="00376AC6">
              <w:rPr>
                <w:rFonts w:cs="Arial"/>
                <w:sz w:val="21"/>
                <w:szCs w:val="21"/>
              </w:rPr>
              <w:t>Non-governmental organization</w:t>
            </w:r>
          </w:p>
          <w:p w14:paraId="578FEB82" w14:textId="77777777" w:rsidR="000D3635" w:rsidRPr="005152F2" w:rsidRDefault="00966E21" w:rsidP="002D1A69">
            <w:pPr>
              <w:pStyle w:val="Heading2"/>
            </w:pPr>
            <w:sdt>
              <w:sdtPr>
                <w:alias w:val="Education:"/>
                <w:tag w:val="Education:"/>
                <w:id w:val="-376012481"/>
                <w:placeholder>
                  <w:docPart w:val="BC386CC350E44EE7A80694A3DD9EB136"/>
                </w:placeholder>
                <w:temporary/>
                <w:showingPlcHdr/>
              </w:sdtPr>
              <w:sdtEndPr/>
              <w:sdtContent>
                <w:r w:rsidR="000D3635" w:rsidRPr="005152F2">
                  <w:t>Education</w:t>
                </w:r>
              </w:sdtContent>
            </w:sdt>
          </w:p>
          <w:p w14:paraId="474ABC4F" w14:textId="77777777" w:rsidR="000D3635" w:rsidRDefault="000D3635" w:rsidP="000D3635">
            <w:pPr>
              <w:pStyle w:val="Heading4"/>
            </w:pPr>
            <w:r>
              <w:t>Bachelor of economics (2010-2014)</w:t>
            </w:r>
          </w:p>
          <w:p w14:paraId="1926F3A0" w14:textId="77777777" w:rsidR="000D3635" w:rsidRDefault="000D3635" w:rsidP="000D3635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International business and economics</w:t>
            </w:r>
          </w:p>
          <w:p w14:paraId="065CFB33" w14:textId="77777777" w:rsidR="000D3635" w:rsidRPr="00886C4D" w:rsidRDefault="000D3635" w:rsidP="000D3635">
            <w:pPr>
              <w:pStyle w:val="Heading4"/>
              <w:rPr>
                <w:rFonts w:asciiTheme="minorHAnsi" w:hAnsiTheme="minorHAnsi"/>
              </w:rPr>
            </w:pPr>
          </w:p>
          <w:p w14:paraId="381D7E3D" w14:textId="77777777" w:rsidR="000D3635" w:rsidRPr="00CE3827" w:rsidRDefault="000D3635" w:rsidP="000D3635">
            <w:pPr>
              <w:pStyle w:val="Heading5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 xml:space="preserve">Faculty of economics - </w:t>
            </w:r>
            <w:proofErr w:type="spellStart"/>
            <w:r w:rsidRPr="00CE3827">
              <w:rPr>
                <w:sz w:val="21"/>
                <w:szCs w:val="21"/>
              </w:rPr>
              <w:t>Prilep</w:t>
            </w:r>
            <w:proofErr w:type="spellEnd"/>
            <w:r w:rsidRPr="00CE3827">
              <w:rPr>
                <w:sz w:val="21"/>
                <w:szCs w:val="21"/>
              </w:rPr>
              <w:t xml:space="preserve"> </w:t>
            </w:r>
          </w:p>
          <w:p w14:paraId="5E80B22A" w14:textId="77777777" w:rsidR="000D3635" w:rsidRPr="00CE3827" w:rsidRDefault="000D3635" w:rsidP="000D3635">
            <w:pPr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University “</w:t>
            </w:r>
            <w:proofErr w:type="spellStart"/>
            <w:r w:rsidRPr="00CE3827">
              <w:rPr>
                <w:sz w:val="21"/>
                <w:szCs w:val="21"/>
              </w:rPr>
              <w:t>Sv.Kliment</w:t>
            </w:r>
            <w:proofErr w:type="spellEnd"/>
            <w:r w:rsidRPr="00CE3827">
              <w:rPr>
                <w:sz w:val="21"/>
                <w:szCs w:val="21"/>
              </w:rPr>
              <w:t xml:space="preserve"> </w:t>
            </w:r>
            <w:proofErr w:type="spellStart"/>
            <w:r w:rsidRPr="00CE3827">
              <w:rPr>
                <w:sz w:val="21"/>
                <w:szCs w:val="21"/>
              </w:rPr>
              <w:t>Ohridski</w:t>
            </w:r>
            <w:proofErr w:type="spellEnd"/>
            <w:r w:rsidRPr="00CE3827">
              <w:rPr>
                <w:sz w:val="21"/>
                <w:szCs w:val="21"/>
              </w:rPr>
              <w:t>” – Bitola</w:t>
            </w:r>
          </w:p>
          <w:p w14:paraId="0A3FE474" w14:textId="77777777" w:rsidR="000D3635" w:rsidRPr="00055037" w:rsidRDefault="000D3635" w:rsidP="000D3635">
            <w:pPr>
              <w:pStyle w:val="Heading4"/>
              <w:rPr>
                <w:rFonts w:ascii="Corbel" w:hAnsi="Corbel"/>
                <w:lang w:val="mk-MK"/>
              </w:rPr>
            </w:pPr>
            <w:r>
              <w:t>SOeU “Jane sandanski” (2006 – 2010)</w:t>
            </w:r>
          </w:p>
          <w:p w14:paraId="1C82AE87" w14:textId="0A983BAE" w:rsidR="009B5028" w:rsidRDefault="000D3635" w:rsidP="009B5028">
            <w:pPr>
              <w:spacing w:after="100" w:afterAutospacing="1" w:line="240" w:lineRule="atLeast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School of economics – Economic technician</w:t>
            </w:r>
          </w:p>
          <w:p w14:paraId="5BD55402" w14:textId="69D3DCC9" w:rsidR="000D3635" w:rsidRPr="005152F2" w:rsidRDefault="00A81C08" w:rsidP="000D3635">
            <w:pPr>
              <w:pStyle w:val="Heading2"/>
              <w:spacing w:after="120"/>
            </w:pPr>
            <w:r>
              <w:t>Languages:</w:t>
            </w:r>
          </w:p>
          <w:p w14:paraId="78232955" w14:textId="77777777" w:rsidR="00A81C08" w:rsidRPr="00CE3827" w:rsidRDefault="00A81C08" w:rsidP="00A81C08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Macedonian / Native,</w:t>
            </w:r>
          </w:p>
          <w:p w14:paraId="77F59125" w14:textId="77777777" w:rsidR="00A81C08" w:rsidRPr="00CE3827" w:rsidRDefault="00A81C08" w:rsidP="00A81C08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English / Proficient,</w:t>
            </w:r>
          </w:p>
          <w:p w14:paraId="22CE2E9B" w14:textId="77777777" w:rsidR="00A81C08" w:rsidRPr="00CE3827" w:rsidRDefault="00A81C08" w:rsidP="00A81C08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Spanish / Elementary</w:t>
            </w:r>
          </w:p>
          <w:p w14:paraId="5ADEB504" w14:textId="77777777" w:rsidR="00A81C08" w:rsidRDefault="00A81C08" w:rsidP="00A81C08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sz w:val="21"/>
                <w:szCs w:val="21"/>
              </w:rPr>
            </w:pPr>
            <w:r w:rsidRPr="00CE3827">
              <w:rPr>
                <w:sz w:val="21"/>
                <w:szCs w:val="21"/>
              </w:rPr>
              <w:t>French / Elementary</w:t>
            </w:r>
          </w:p>
          <w:p w14:paraId="5E5A3F9C" w14:textId="5A66587F" w:rsidR="008F6337" w:rsidRPr="005152F2" w:rsidRDefault="008F6337" w:rsidP="00A81C08">
            <w:pPr>
              <w:jc w:val="both"/>
            </w:pPr>
          </w:p>
        </w:tc>
      </w:tr>
    </w:tbl>
    <w:p w14:paraId="7833D19F" w14:textId="7FD7F5C9" w:rsidR="009B3F23" w:rsidRPr="009B3F23" w:rsidRDefault="009B3F23" w:rsidP="004057E7">
      <w:pPr>
        <w:pStyle w:val="NoSpacing"/>
        <w:jc w:val="both"/>
        <w:rPr>
          <w:sz w:val="4"/>
          <w:szCs w:val="4"/>
        </w:rPr>
      </w:pPr>
    </w:p>
    <w:sectPr w:rsidR="009B3F23" w:rsidRPr="009B3F23" w:rsidSect="009B3F2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1152" w:bottom="567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758DC" w14:textId="77777777" w:rsidR="00966E21" w:rsidRDefault="00966E21" w:rsidP="003856C9">
      <w:pPr>
        <w:spacing w:after="0" w:line="240" w:lineRule="auto"/>
      </w:pPr>
      <w:r>
        <w:separator/>
      </w:r>
    </w:p>
  </w:endnote>
  <w:endnote w:type="continuationSeparator" w:id="0">
    <w:p w14:paraId="6E81412C" w14:textId="77777777" w:rsidR="00966E21" w:rsidRDefault="00966E2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F407D" w14:textId="77777777" w:rsidR="003856C9" w:rsidRDefault="00FE477C" w:rsidP="007803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E2794A5" wp14:editId="1F7E47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785"/>
              <wp:effectExtent l="0" t="0" r="3810" b="444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97412A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">
              <v:shape id="Freeform 68" o:spid="_x0000_s1027" style="position:absolute;width:852;height:275;visibility:visible;mso-wrap-style:square;v-text-anchor:top" coordsize="852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</v:shape>
              <v:shape id="Freeform 69" o:spid="_x0000_s1028" style="position:absolute;left:1063;width:2061;height:275;visibility:visible;mso-wrap-style:square;v-text-anchor:top" coordsize="206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</v:shape>
              <v:shape id="Freeform 70" o:spid="_x0000_s1029" style="position:absolute;left:3059;top:183;width:75;height:92;visibility:visible;mso-wrap-style:square;v-text-anchor:top" coordsize="75,9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</v:shape>
              <v:shape id="Freeform 72" o:spid="_x0000_s1031" style="position:absolute;left:3786;top:267;width:12;height:8;visibility:visible;mso-wrap-style:square;v-text-anchor:top" coordsize="12,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</v:shape>
              <v:shape id="Freeform 74" o:spid="_x0000_s1033" style="position:absolute;left:1750;width:827;height:111;visibility:visible;mso-wrap-style:square;v-text-anchor:top" coordsize="827,11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</v:shape>
              <v:shape id="Freeform 76" o:spid="_x0000_s1035" style="position:absolute;left:388;width:793;height:275;visibility:visible;mso-wrap-style:square;v-text-anchor:top" coordsize="793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8D5AB" w14:textId="77777777" w:rsidR="001765FE" w:rsidRDefault="00FE477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DEC786" wp14:editId="4B9916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785"/>
              <wp:effectExtent l="0" t="0" r="3810" b="444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5EDF6F6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">
              <v:shape id="Freeform 35" o:spid="_x0000_s1027" style="position:absolute;width:852;height:275;visibility:visible;mso-wrap-style:square;v-text-anchor:top" coordsize="852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</v:shape>
              <v:shape id="Freeform 36" o:spid="_x0000_s1028" style="position:absolute;left:1063;width:2061;height:275;visibility:visible;mso-wrap-style:square;v-text-anchor:top" coordsize="206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</v:shape>
              <v:shape id="Freeform 37" o:spid="_x0000_s1029" style="position:absolute;left:3059;top:183;width:75;height:92;visibility:visible;mso-wrap-style:square;v-text-anchor:top" coordsize="75,9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</v:shape>
              <v:shape id="Freeform 39" o:spid="_x0000_s1031" style="position:absolute;left:3786;top:267;width:12;height:8;visibility:visible;mso-wrap-style:square;v-text-anchor:top" coordsize="12,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</v:shape>
              <v:shape id="Freeform 41" o:spid="_x0000_s1033" style="position:absolute;left:1750;width:827;height:111;visibility:visible;mso-wrap-style:square;v-text-anchor:top" coordsize="827,11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</v:shape>
              <v:shape id="Freeform 43" o:spid="_x0000_s1035" style="position:absolute;left:388;width:793;height:275;visibility:visible;mso-wrap-style:square;v-text-anchor:top" coordsize="793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220CB" w14:textId="77777777" w:rsidR="00966E21" w:rsidRDefault="00966E21" w:rsidP="003856C9">
      <w:pPr>
        <w:spacing w:after="0" w:line="240" w:lineRule="auto"/>
      </w:pPr>
      <w:r>
        <w:separator/>
      </w:r>
    </w:p>
  </w:footnote>
  <w:footnote w:type="continuationSeparator" w:id="0">
    <w:p w14:paraId="1DD92F58" w14:textId="77777777" w:rsidR="00966E21" w:rsidRDefault="00966E2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5542A" w14:textId="0B2CC936" w:rsidR="009B3F23" w:rsidRDefault="00FE477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0DC3B54" wp14:editId="6BDCBC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785"/>
              <wp:effectExtent l="0" t="0" r="3810" b="444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B96252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">
              <v:shape id="Freeform 57" o:spid="_x0000_s1027" style="position:absolute;width:1024;height:275;visibility:visible;mso-wrap-style:square;v-text-anchor:top" coordsize="1024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</v:shape>
              <v:shape id="Freeform 58" o:spid="_x0000_s1028" style="position:absolute;left:1024;top:240;width:252;height:35;visibility:visible;mso-wrap-style:square;v-text-anchor:top" coordsize="252,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</v:shape>
              <v:shape id="Freeform 59" o:spid="_x0000_s1029" style="position:absolute;left:3088;width:81;height:69;visibility:visible;mso-wrap-style:square;v-text-anchor:top" coordsize="81,6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</v:shape>
              <v:shape id="Freeform 60" o:spid="_x0000_s1030" style="position:absolute;left:3096;width:1233;height:275;visibility:visible;mso-wrap-style:square;v-text-anchor:top" coordsize="1233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</v:shape>
              <v:shape id="Freeform 61" o:spid="_x0000_s1031" style="position:absolute;left:635;width:387;height:239;visibility:visible;mso-wrap-style:square;v-text-anchor:top" coordsize="387,23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</v:shape>
              <v:shape id="Freeform 62" o:spid="_x0000_s1032" style="position:absolute;left:1024;width:1471;height:275;visibility:visible;mso-wrap-style:square;v-text-anchor:top" coordsize="147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</v:shape>
              <v:shape id="Freeform 63" o:spid="_x0000_s1033" style="position:absolute;left:2361;width:924;height:275;visibility:visible;mso-wrap-style:square;v-text-anchor:top" coordsize="924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</v:shape>
              <v:shape id="Freeform 64" o:spid="_x0000_s1034" style="position:absolute;left:3009;width:87;height:68;visibility:visible;mso-wrap-style:square;v-text-anchor:top" coordsize="87,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</v:shape>
              <v:shape id="Freeform 66" o:spid="_x0000_s1036" style="position:absolute;left:965;top:240;width:73;height:35;visibility:visible;mso-wrap-style:square;v-text-anchor:top" coordsize="73,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6FFD6" w14:textId="77777777" w:rsidR="00DC79BB" w:rsidRDefault="00FE477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A9900BF" wp14:editId="6ABE70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785"/>
              <wp:effectExtent l="0" t="0" r="3810" b="44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49"/>
                      <wps:cNvSpPr>
                        <a:spLocks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7AF220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">
              <v:shape id="Freeform 46" o:spid="_x0000_s1027" style="position:absolute;width:1024;height:275;visibility:visible;mso-wrap-style:square;v-text-anchor:top" coordsize="1024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</v:shape>
              <v:shape id="Freeform 47" o:spid="_x0000_s1028" style="position:absolute;left:1024;top:240;width:252;height:35;visibility:visible;mso-wrap-style:square;v-text-anchor:top" coordsize="252,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</v:shape>
              <v:shape id="Freeform 48" o:spid="_x0000_s1029" style="position:absolute;left:3088;width:81;height:69;visibility:visible;mso-wrap-style:square;v-text-anchor:top" coordsize="81,6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</v:shape>
              <v:shape id="Freeform 49" o:spid="_x0000_s1030" style="position:absolute;left:3096;width:1233;height:275;visibility:visible;mso-wrap-style:square;v-text-anchor:top" coordsize="1233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</v:shape>
              <v:shape id="Freeform 50" o:spid="_x0000_s1031" style="position:absolute;left:635;width:387;height:239;visibility:visible;mso-wrap-style:square;v-text-anchor:top" coordsize="387,23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</v:shape>
              <v:shape id="Freeform 51" o:spid="_x0000_s1032" style="position:absolute;left:1024;width:1471;height:275;visibility:visible;mso-wrap-style:square;v-text-anchor:top" coordsize="1471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</v:shape>
              <v:shape id="Freeform 52" o:spid="_x0000_s1033" style="position:absolute;left:2361;width:924;height:275;visibility:visible;mso-wrap-style:square;v-text-anchor:top" coordsize="924,2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</v:shape>
              <v:shape id="Freeform 53" o:spid="_x0000_s1034" style="position:absolute;left:3009;width:87;height:68;visibility:visible;mso-wrap-style:square;v-text-anchor:top" coordsize="87,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</v:shape>
              <v:shape id="Freeform 55" o:spid="_x0000_s1036" style="position:absolute;left:965;top:240;width:73;height:35;visibility:visible;mso-wrap-style:square;v-text-anchor:top" coordsize="73,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8E83"/>
      </v:shape>
    </w:pict>
  </w:numPicBullet>
  <w:numPicBullet w:numPicBulletId="1">
    <w:pict>
      <v:shape id="_x0000_i1035" type="#_x0000_t75" style="width:11.4pt;height:11.4pt" o:bullet="t">
        <v:imagedata r:id="rId2" o:title="mso3DCA"/>
      </v:shape>
    </w:pict>
  </w:numPicBullet>
  <w:abstractNum w:abstractNumId="0" w15:restartNumberingAfterBreak="0">
    <w:nsid w:val="027C7013"/>
    <w:multiLevelType w:val="hybridMultilevel"/>
    <w:tmpl w:val="A4E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D2D"/>
    <w:multiLevelType w:val="hybridMultilevel"/>
    <w:tmpl w:val="BB80D58C"/>
    <w:lvl w:ilvl="0" w:tplc="042F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1B4"/>
    <w:multiLevelType w:val="hybridMultilevel"/>
    <w:tmpl w:val="F98AAE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126A"/>
    <w:multiLevelType w:val="hybridMultilevel"/>
    <w:tmpl w:val="5C2C8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D281C"/>
    <w:multiLevelType w:val="hybridMultilevel"/>
    <w:tmpl w:val="F82684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0EBF"/>
    <w:multiLevelType w:val="hybridMultilevel"/>
    <w:tmpl w:val="BA0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35E14"/>
    <w:multiLevelType w:val="hybridMultilevel"/>
    <w:tmpl w:val="D378241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26163E"/>
    <w:multiLevelType w:val="hybridMultilevel"/>
    <w:tmpl w:val="2E7CD7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1158E"/>
    <w:multiLevelType w:val="hybridMultilevel"/>
    <w:tmpl w:val="39F01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A62C2"/>
    <w:multiLevelType w:val="hybridMultilevel"/>
    <w:tmpl w:val="10866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924C4"/>
    <w:multiLevelType w:val="hybridMultilevel"/>
    <w:tmpl w:val="74B84D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D6D02"/>
    <w:multiLevelType w:val="hybridMultilevel"/>
    <w:tmpl w:val="4626B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146D2"/>
    <w:multiLevelType w:val="hybridMultilevel"/>
    <w:tmpl w:val="D90E7D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473C5"/>
    <w:multiLevelType w:val="hybridMultilevel"/>
    <w:tmpl w:val="2EE2EA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9374D"/>
    <w:multiLevelType w:val="hybridMultilevel"/>
    <w:tmpl w:val="C04E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B4A"/>
    <w:multiLevelType w:val="hybridMultilevel"/>
    <w:tmpl w:val="9D9CDF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85BD4"/>
    <w:multiLevelType w:val="hybridMultilevel"/>
    <w:tmpl w:val="59C670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13475"/>
    <w:multiLevelType w:val="hybridMultilevel"/>
    <w:tmpl w:val="412C9E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47400"/>
    <w:multiLevelType w:val="hybridMultilevel"/>
    <w:tmpl w:val="EEF85D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E0D9B"/>
    <w:multiLevelType w:val="hybridMultilevel"/>
    <w:tmpl w:val="44E0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F2DDE"/>
    <w:multiLevelType w:val="hybridMultilevel"/>
    <w:tmpl w:val="CC6ABB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90BE1"/>
    <w:multiLevelType w:val="hybridMultilevel"/>
    <w:tmpl w:val="673AB9F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C974BDF"/>
    <w:multiLevelType w:val="hybridMultilevel"/>
    <w:tmpl w:val="D70438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9288F"/>
    <w:multiLevelType w:val="hybridMultilevel"/>
    <w:tmpl w:val="525046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0239D1"/>
    <w:multiLevelType w:val="hybridMultilevel"/>
    <w:tmpl w:val="7494E1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A20A2"/>
    <w:multiLevelType w:val="hybridMultilevel"/>
    <w:tmpl w:val="48C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A3AA4"/>
    <w:multiLevelType w:val="hybridMultilevel"/>
    <w:tmpl w:val="CFCC67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0158B"/>
    <w:multiLevelType w:val="hybridMultilevel"/>
    <w:tmpl w:val="02745722"/>
    <w:lvl w:ilvl="0" w:tplc="042F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24"/>
  </w:num>
  <w:num w:numId="8">
    <w:abstractNumId w:val="15"/>
  </w:num>
  <w:num w:numId="9">
    <w:abstractNumId w:val="19"/>
  </w:num>
  <w:num w:numId="10">
    <w:abstractNumId w:val="1"/>
  </w:num>
  <w:num w:numId="11">
    <w:abstractNumId w:val="27"/>
  </w:num>
  <w:num w:numId="12">
    <w:abstractNumId w:val="5"/>
  </w:num>
  <w:num w:numId="13">
    <w:abstractNumId w:val="26"/>
  </w:num>
  <w:num w:numId="14">
    <w:abstractNumId w:val="4"/>
  </w:num>
  <w:num w:numId="15">
    <w:abstractNumId w:val="23"/>
  </w:num>
  <w:num w:numId="16">
    <w:abstractNumId w:val="13"/>
  </w:num>
  <w:num w:numId="17">
    <w:abstractNumId w:val="18"/>
  </w:num>
  <w:num w:numId="18">
    <w:abstractNumId w:val="3"/>
  </w:num>
  <w:num w:numId="19">
    <w:abstractNumId w:val="22"/>
  </w:num>
  <w:num w:numId="20">
    <w:abstractNumId w:val="10"/>
  </w:num>
  <w:num w:numId="21">
    <w:abstractNumId w:val="11"/>
  </w:num>
  <w:num w:numId="22">
    <w:abstractNumId w:val="16"/>
  </w:num>
  <w:num w:numId="23">
    <w:abstractNumId w:val="2"/>
  </w:num>
  <w:num w:numId="24">
    <w:abstractNumId w:val="20"/>
  </w:num>
  <w:num w:numId="25">
    <w:abstractNumId w:val="21"/>
  </w:num>
  <w:num w:numId="26">
    <w:abstractNumId w:val="6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C"/>
    <w:rsid w:val="0002551A"/>
    <w:rsid w:val="0003664D"/>
    <w:rsid w:val="000368E9"/>
    <w:rsid w:val="0005036A"/>
    <w:rsid w:val="00052BE1"/>
    <w:rsid w:val="00055037"/>
    <w:rsid w:val="0007412A"/>
    <w:rsid w:val="000A5C18"/>
    <w:rsid w:val="000C3E6D"/>
    <w:rsid w:val="000D3635"/>
    <w:rsid w:val="000E375A"/>
    <w:rsid w:val="000F1073"/>
    <w:rsid w:val="0010199E"/>
    <w:rsid w:val="0013465E"/>
    <w:rsid w:val="00136DFA"/>
    <w:rsid w:val="00150053"/>
    <w:rsid w:val="001765FE"/>
    <w:rsid w:val="00187F20"/>
    <w:rsid w:val="0019561F"/>
    <w:rsid w:val="001B32D2"/>
    <w:rsid w:val="001C47E7"/>
    <w:rsid w:val="001E0648"/>
    <w:rsid w:val="001E6138"/>
    <w:rsid w:val="00202243"/>
    <w:rsid w:val="00205369"/>
    <w:rsid w:val="00205826"/>
    <w:rsid w:val="002237E8"/>
    <w:rsid w:val="00227106"/>
    <w:rsid w:val="00256519"/>
    <w:rsid w:val="00283707"/>
    <w:rsid w:val="00293B83"/>
    <w:rsid w:val="002A251B"/>
    <w:rsid w:val="002A3621"/>
    <w:rsid w:val="002B36A9"/>
    <w:rsid w:val="002B3890"/>
    <w:rsid w:val="002B5E08"/>
    <w:rsid w:val="002B7747"/>
    <w:rsid w:val="002C77B9"/>
    <w:rsid w:val="002D1A69"/>
    <w:rsid w:val="002E18F5"/>
    <w:rsid w:val="002F4266"/>
    <w:rsid w:val="002F485A"/>
    <w:rsid w:val="003053D9"/>
    <w:rsid w:val="00307597"/>
    <w:rsid w:val="003538F3"/>
    <w:rsid w:val="00376AC6"/>
    <w:rsid w:val="003856C9"/>
    <w:rsid w:val="00396369"/>
    <w:rsid w:val="00397574"/>
    <w:rsid w:val="003A6136"/>
    <w:rsid w:val="003F4D31"/>
    <w:rsid w:val="00402B4D"/>
    <w:rsid w:val="004057E7"/>
    <w:rsid w:val="00410BBB"/>
    <w:rsid w:val="00414A6A"/>
    <w:rsid w:val="00432CA6"/>
    <w:rsid w:val="0043426C"/>
    <w:rsid w:val="004343C0"/>
    <w:rsid w:val="00441EB9"/>
    <w:rsid w:val="00453C18"/>
    <w:rsid w:val="004565A4"/>
    <w:rsid w:val="004602FA"/>
    <w:rsid w:val="00463463"/>
    <w:rsid w:val="0047135A"/>
    <w:rsid w:val="00473EF8"/>
    <w:rsid w:val="004760E5"/>
    <w:rsid w:val="0047716B"/>
    <w:rsid w:val="004D22BB"/>
    <w:rsid w:val="004D5A26"/>
    <w:rsid w:val="004E0258"/>
    <w:rsid w:val="004E1A5B"/>
    <w:rsid w:val="005152F2"/>
    <w:rsid w:val="005276F3"/>
    <w:rsid w:val="00534E4E"/>
    <w:rsid w:val="00551D35"/>
    <w:rsid w:val="005536B1"/>
    <w:rsid w:val="00557019"/>
    <w:rsid w:val="00563F7F"/>
    <w:rsid w:val="005674AC"/>
    <w:rsid w:val="00586989"/>
    <w:rsid w:val="005A14ED"/>
    <w:rsid w:val="005A1E51"/>
    <w:rsid w:val="005A7E57"/>
    <w:rsid w:val="005D3970"/>
    <w:rsid w:val="005D5E8C"/>
    <w:rsid w:val="005E031D"/>
    <w:rsid w:val="00616FF4"/>
    <w:rsid w:val="006202AD"/>
    <w:rsid w:val="006426A5"/>
    <w:rsid w:val="00662E69"/>
    <w:rsid w:val="0067220E"/>
    <w:rsid w:val="00677184"/>
    <w:rsid w:val="00692030"/>
    <w:rsid w:val="006A3CE7"/>
    <w:rsid w:val="006B0087"/>
    <w:rsid w:val="006E5BD3"/>
    <w:rsid w:val="00721E70"/>
    <w:rsid w:val="00724473"/>
    <w:rsid w:val="00734729"/>
    <w:rsid w:val="00743379"/>
    <w:rsid w:val="00744CA6"/>
    <w:rsid w:val="00760FDC"/>
    <w:rsid w:val="0076297A"/>
    <w:rsid w:val="007803B7"/>
    <w:rsid w:val="007A315B"/>
    <w:rsid w:val="007A7D99"/>
    <w:rsid w:val="007B2F5C"/>
    <w:rsid w:val="007C3141"/>
    <w:rsid w:val="007C5F05"/>
    <w:rsid w:val="007C6C96"/>
    <w:rsid w:val="00830C00"/>
    <w:rsid w:val="00832043"/>
    <w:rsid w:val="00832F81"/>
    <w:rsid w:val="00845016"/>
    <w:rsid w:val="00886C4D"/>
    <w:rsid w:val="008931CC"/>
    <w:rsid w:val="00897213"/>
    <w:rsid w:val="008B6981"/>
    <w:rsid w:val="008B7244"/>
    <w:rsid w:val="008C5A16"/>
    <w:rsid w:val="008C7CA2"/>
    <w:rsid w:val="008D1F36"/>
    <w:rsid w:val="008D250F"/>
    <w:rsid w:val="008F6337"/>
    <w:rsid w:val="009039FB"/>
    <w:rsid w:val="0090567D"/>
    <w:rsid w:val="00905FDF"/>
    <w:rsid w:val="00922986"/>
    <w:rsid w:val="00966E21"/>
    <w:rsid w:val="00972972"/>
    <w:rsid w:val="00981FCD"/>
    <w:rsid w:val="00987693"/>
    <w:rsid w:val="009A2D00"/>
    <w:rsid w:val="009B0B16"/>
    <w:rsid w:val="009B3F23"/>
    <w:rsid w:val="009B5028"/>
    <w:rsid w:val="009C362C"/>
    <w:rsid w:val="009D7254"/>
    <w:rsid w:val="009F1772"/>
    <w:rsid w:val="009F5F6E"/>
    <w:rsid w:val="00A00FD5"/>
    <w:rsid w:val="00A01BAE"/>
    <w:rsid w:val="00A11B7F"/>
    <w:rsid w:val="00A17CC3"/>
    <w:rsid w:val="00A21483"/>
    <w:rsid w:val="00A33260"/>
    <w:rsid w:val="00A339B4"/>
    <w:rsid w:val="00A42F91"/>
    <w:rsid w:val="00A643B5"/>
    <w:rsid w:val="00A81C08"/>
    <w:rsid w:val="00A9738B"/>
    <w:rsid w:val="00AB6411"/>
    <w:rsid w:val="00AC2DE8"/>
    <w:rsid w:val="00AC4413"/>
    <w:rsid w:val="00AC69C7"/>
    <w:rsid w:val="00AD101E"/>
    <w:rsid w:val="00AD3076"/>
    <w:rsid w:val="00AE349A"/>
    <w:rsid w:val="00AE6D2A"/>
    <w:rsid w:val="00AF1258"/>
    <w:rsid w:val="00AF1FC3"/>
    <w:rsid w:val="00AF3E14"/>
    <w:rsid w:val="00B01E52"/>
    <w:rsid w:val="00B17E05"/>
    <w:rsid w:val="00B33427"/>
    <w:rsid w:val="00B3449B"/>
    <w:rsid w:val="00B40344"/>
    <w:rsid w:val="00B550FC"/>
    <w:rsid w:val="00B85871"/>
    <w:rsid w:val="00B93310"/>
    <w:rsid w:val="00BA78A1"/>
    <w:rsid w:val="00BB1EA6"/>
    <w:rsid w:val="00BC1F18"/>
    <w:rsid w:val="00BD2E58"/>
    <w:rsid w:val="00BD579B"/>
    <w:rsid w:val="00BF6BAB"/>
    <w:rsid w:val="00C007A5"/>
    <w:rsid w:val="00C06B6F"/>
    <w:rsid w:val="00C179A9"/>
    <w:rsid w:val="00C3159D"/>
    <w:rsid w:val="00C401C6"/>
    <w:rsid w:val="00C4403A"/>
    <w:rsid w:val="00C5679F"/>
    <w:rsid w:val="00CA6411"/>
    <w:rsid w:val="00CA735E"/>
    <w:rsid w:val="00CC6616"/>
    <w:rsid w:val="00CE3827"/>
    <w:rsid w:val="00CE6306"/>
    <w:rsid w:val="00D11C4D"/>
    <w:rsid w:val="00D138F9"/>
    <w:rsid w:val="00D4053D"/>
    <w:rsid w:val="00D476E3"/>
    <w:rsid w:val="00D5067A"/>
    <w:rsid w:val="00D95CF9"/>
    <w:rsid w:val="00DA4BD4"/>
    <w:rsid w:val="00DA703C"/>
    <w:rsid w:val="00DA7139"/>
    <w:rsid w:val="00DA7540"/>
    <w:rsid w:val="00DB0857"/>
    <w:rsid w:val="00DB2E67"/>
    <w:rsid w:val="00DC79BB"/>
    <w:rsid w:val="00DE34B9"/>
    <w:rsid w:val="00E007FA"/>
    <w:rsid w:val="00E056FC"/>
    <w:rsid w:val="00E30EFA"/>
    <w:rsid w:val="00E34D58"/>
    <w:rsid w:val="00E70897"/>
    <w:rsid w:val="00E941EF"/>
    <w:rsid w:val="00E96D37"/>
    <w:rsid w:val="00EA05D9"/>
    <w:rsid w:val="00EA4435"/>
    <w:rsid w:val="00EB1C1B"/>
    <w:rsid w:val="00EB7F6A"/>
    <w:rsid w:val="00EC3829"/>
    <w:rsid w:val="00ED6E45"/>
    <w:rsid w:val="00EE2CE1"/>
    <w:rsid w:val="00F10A9C"/>
    <w:rsid w:val="00F252B4"/>
    <w:rsid w:val="00F314E9"/>
    <w:rsid w:val="00F56435"/>
    <w:rsid w:val="00F845A6"/>
    <w:rsid w:val="00F9264F"/>
    <w:rsid w:val="00FA07AA"/>
    <w:rsid w:val="00FA6585"/>
    <w:rsid w:val="00FB0A17"/>
    <w:rsid w:val="00FB6A8F"/>
    <w:rsid w:val="00FC368C"/>
    <w:rsid w:val="00FC4D5D"/>
    <w:rsid w:val="00FE20E6"/>
    <w:rsid w:val="00FE477C"/>
    <w:rsid w:val="00FE5D65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4FA07"/>
  <w15:docId w15:val="{6FA8EEB3-50C6-A146-B586-8352922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38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02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E7089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A61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B5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ika-kostovska-34ba2717a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jan.kostovski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6F076C66944418BF061B5E119E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5B3CB-D4BA-4ED6-B652-16A508E77051}"/>
      </w:docPartPr>
      <w:docPartBody>
        <w:p w:rsidR="007263A9" w:rsidRDefault="00E07B23">
          <w:pPr>
            <w:pStyle w:val="4E86F076C66944418BF061B5E119E2E0"/>
          </w:pPr>
          <w:r w:rsidRPr="005152F2">
            <w:t>Your Name</w:t>
          </w:r>
        </w:p>
      </w:docPartBody>
    </w:docPart>
    <w:docPart>
      <w:docPartPr>
        <w:name w:val="6E8C23536F5644A69C2F6F80EF975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EB94D-6760-4739-84A1-FA4B340A78C4}"/>
      </w:docPartPr>
      <w:docPartBody>
        <w:p w:rsidR="005B1F2D" w:rsidRDefault="003F2217" w:rsidP="003F2217">
          <w:pPr>
            <w:pStyle w:val="6E8C23536F5644A69C2F6F80EF975646"/>
          </w:pPr>
          <w:r w:rsidRPr="005152F2">
            <w:t>Experience</w:t>
          </w:r>
        </w:p>
      </w:docPartBody>
    </w:docPart>
    <w:docPart>
      <w:docPartPr>
        <w:name w:val="BC386CC350E44EE7A80694A3DD9E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07D90-49D8-4EF1-BED4-E63CB6ADFCA7}"/>
      </w:docPartPr>
      <w:docPartBody>
        <w:p w:rsidR="005B1F2D" w:rsidRDefault="003F2217" w:rsidP="003F2217">
          <w:pPr>
            <w:pStyle w:val="BC386CC350E44EE7A80694A3DD9EB13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7B23"/>
    <w:rsid w:val="0038590A"/>
    <w:rsid w:val="003F2217"/>
    <w:rsid w:val="00426BC7"/>
    <w:rsid w:val="00470FCF"/>
    <w:rsid w:val="004B5083"/>
    <w:rsid w:val="004E2624"/>
    <w:rsid w:val="005101E4"/>
    <w:rsid w:val="005B1F2D"/>
    <w:rsid w:val="007263A9"/>
    <w:rsid w:val="00802372"/>
    <w:rsid w:val="008D1475"/>
    <w:rsid w:val="009C0C27"/>
    <w:rsid w:val="00A97BAA"/>
    <w:rsid w:val="00AD04DF"/>
    <w:rsid w:val="00AD2944"/>
    <w:rsid w:val="00AE765A"/>
    <w:rsid w:val="00B93CCA"/>
    <w:rsid w:val="00C26DF8"/>
    <w:rsid w:val="00CA2CA7"/>
    <w:rsid w:val="00CF7AD1"/>
    <w:rsid w:val="00D20368"/>
    <w:rsid w:val="00E07B23"/>
    <w:rsid w:val="00EA19A2"/>
    <w:rsid w:val="00F75831"/>
    <w:rsid w:val="00F8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6F076C66944418BF061B5E119E2E0">
    <w:name w:val="4E86F076C66944418BF061B5E119E2E0"/>
    <w:rsid w:val="00D20368"/>
  </w:style>
  <w:style w:type="paragraph" w:customStyle="1" w:styleId="D4EEAF63F27C4DF9B0F5B8590DF5A1DA">
    <w:name w:val="D4EEAF63F27C4DF9B0F5B8590DF5A1DA"/>
    <w:rsid w:val="00D20368"/>
  </w:style>
  <w:style w:type="paragraph" w:customStyle="1" w:styleId="1436144C00EF4785B94329A849F06C5B">
    <w:name w:val="1436144C00EF4785B94329A849F06C5B"/>
    <w:rsid w:val="00D20368"/>
  </w:style>
  <w:style w:type="paragraph" w:customStyle="1" w:styleId="1B857F7935CA4D20B031E023552C0A6C">
    <w:name w:val="1B857F7935CA4D20B031E023552C0A6C"/>
    <w:rsid w:val="00D20368"/>
  </w:style>
  <w:style w:type="paragraph" w:customStyle="1" w:styleId="AF43AFF2F7E0455492ADA69BB18381C8">
    <w:name w:val="AF43AFF2F7E0455492ADA69BB18381C8"/>
    <w:rsid w:val="00D20368"/>
  </w:style>
  <w:style w:type="paragraph" w:customStyle="1" w:styleId="01FCF13C164B4DB183B9336DEE82C126">
    <w:name w:val="01FCF13C164B4DB183B9336DEE82C126"/>
    <w:rsid w:val="00D20368"/>
  </w:style>
  <w:style w:type="paragraph" w:customStyle="1" w:styleId="22A0F6AB0BD948EAB912ACEE53599A39">
    <w:name w:val="22A0F6AB0BD948EAB912ACEE53599A39"/>
    <w:rsid w:val="00D20368"/>
  </w:style>
  <w:style w:type="paragraph" w:customStyle="1" w:styleId="AFC32262DE654F93BA362506D59F2DFA">
    <w:name w:val="AFC32262DE654F93BA362506D59F2DFA"/>
    <w:rsid w:val="00D20368"/>
  </w:style>
  <w:style w:type="paragraph" w:customStyle="1" w:styleId="B48CFFE4FBFC46EF8F6A4DCE699100E8">
    <w:name w:val="B48CFFE4FBFC46EF8F6A4DCE699100E8"/>
    <w:rsid w:val="00D20368"/>
  </w:style>
  <w:style w:type="paragraph" w:customStyle="1" w:styleId="0BC24A34C4F64EE5BD00CF21C19FFD28">
    <w:name w:val="0BC24A34C4F64EE5BD00CF21C19FFD28"/>
    <w:rsid w:val="00D20368"/>
  </w:style>
  <w:style w:type="paragraph" w:customStyle="1" w:styleId="B0EC3FB908FB45E6ABF5EB2CA1D0B809">
    <w:name w:val="B0EC3FB908FB45E6ABF5EB2CA1D0B809"/>
    <w:rsid w:val="00D20368"/>
  </w:style>
  <w:style w:type="paragraph" w:customStyle="1" w:styleId="35E7BB1A37AD45C6AD30F8790706CCF0">
    <w:name w:val="35E7BB1A37AD45C6AD30F8790706CCF0"/>
    <w:rsid w:val="00D20368"/>
  </w:style>
  <w:style w:type="paragraph" w:customStyle="1" w:styleId="9B0D9F8ED9144EE1B38D032E6CE00D3C">
    <w:name w:val="9B0D9F8ED9144EE1B38D032E6CE00D3C"/>
    <w:rsid w:val="00D20368"/>
  </w:style>
  <w:style w:type="paragraph" w:customStyle="1" w:styleId="ADEB4EFADC534B16805C615E9A1AFDD6">
    <w:name w:val="ADEB4EFADC534B16805C615E9A1AFDD6"/>
    <w:rsid w:val="00D20368"/>
  </w:style>
  <w:style w:type="paragraph" w:customStyle="1" w:styleId="66B3C858D9384AB5BFCF05CDDDA8CE3C">
    <w:name w:val="66B3C858D9384AB5BFCF05CDDDA8CE3C"/>
    <w:rsid w:val="00D20368"/>
  </w:style>
  <w:style w:type="paragraph" w:customStyle="1" w:styleId="2C676B5FB491413DA3EF93ED94C5DAF0">
    <w:name w:val="2C676B5FB491413DA3EF93ED94C5DAF0"/>
    <w:rsid w:val="00D20368"/>
  </w:style>
  <w:style w:type="paragraph" w:customStyle="1" w:styleId="8AD6F0CE5EC44BAC90FC30229153EDFB">
    <w:name w:val="8AD6F0CE5EC44BAC90FC30229153EDFB"/>
    <w:rsid w:val="00D20368"/>
  </w:style>
  <w:style w:type="paragraph" w:customStyle="1" w:styleId="E85A56E516014C49B376B49831287314">
    <w:name w:val="E85A56E516014C49B376B49831287314"/>
    <w:rsid w:val="00D20368"/>
  </w:style>
  <w:style w:type="paragraph" w:customStyle="1" w:styleId="06D2F3E1414E4CDF96438F64A19043A8">
    <w:name w:val="06D2F3E1414E4CDF96438F64A19043A8"/>
    <w:rsid w:val="00D20368"/>
  </w:style>
  <w:style w:type="paragraph" w:customStyle="1" w:styleId="61BF50C4E8E34125B0ABE1E1EF446A0C">
    <w:name w:val="61BF50C4E8E34125B0ABE1E1EF446A0C"/>
    <w:rsid w:val="00D20368"/>
  </w:style>
  <w:style w:type="paragraph" w:customStyle="1" w:styleId="13D7C32064E84E11891D8F6AC487A99F">
    <w:name w:val="13D7C32064E84E11891D8F6AC487A99F"/>
    <w:rsid w:val="00D20368"/>
  </w:style>
  <w:style w:type="paragraph" w:customStyle="1" w:styleId="FD861BDAAC8A424D9D62464BC242ACEF">
    <w:name w:val="FD861BDAAC8A424D9D62464BC242ACEF"/>
    <w:rsid w:val="00D20368"/>
  </w:style>
  <w:style w:type="paragraph" w:customStyle="1" w:styleId="B74CBF72FA7A493E8F6E3FAB4FC4B7EE">
    <w:name w:val="B74CBF72FA7A493E8F6E3FAB4FC4B7EE"/>
    <w:rsid w:val="007263A9"/>
  </w:style>
  <w:style w:type="paragraph" w:customStyle="1" w:styleId="1321A70F711744F5BD655E9D955EC64B">
    <w:name w:val="1321A70F711744F5BD655E9D955EC64B"/>
    <w:rsid w:val="005101E4"/>
  </w:style>
  <w:style w:type="paragraph" w:customStyle="1" w:styleId="4B686B139096489BA18C8A3F42079D7F">
    <w:name w:val="4B686B139096489BA18C8A3F42079D7F"/>
    <w:rsid w:val="005101E4"/>
  </w:style>
  <w:style w:type="paragraph" w:customStyle="1" w:styleId="39FB0EF9311A47208AC82DCCE6F51159">
    <w:name w:val="39FB0EF9311A47208AC82DCCE6F51159"/>
    <w:rsid w:val="005101E4"/>
  </w:style>
  <w:style w:type="paragraph" w:customStyle="1" w:styleId="AF29A5D77F18405882A74C9611875E15">
    <w:name w:val="AF29A5D77F18405882A74C9611875E15"/>
    <w:rsid w:val="005101E4"/>
  </w:style>
  <w:style w:type="paragraph" w:customStyle="1" w:styleId="8D5682DF470A47919A45FBDEAED2799C">
    <w:name w:val="8D5682DF470A47919A45FBDEAED2799C"/>
    <w:rsid w:val="005101E4"/>
  </w:style>
  <w:style w:type="paragraph" w:customStyle="1" w:styleId="0294889CB966412D9CF829BFAAADE36F">
    <w:name w:val="0294889CB966412D9CF829BFAAADE36F"/>
    <w:rsid w:val="005101E4"/>
  </w:style>
  <w:style w:type="paragraph" w:customStyle="1" w:styleId="BFB1FC02E0914153AC50094B9BCFF12D">
    <w:name w:val="BFB1FC02E0914153AC50094B9BCFF12D"/>
    <w:rsid w:val="005101E4"/>
  </w:style>
  <w:style w:type="paragraph" w:customStyle="1" w:styleId="55ED272B61434155A95A9AF5E202B6EE">
    <w:name w:val="55ED272B61434155A95A9AF5E202B6EE"/>
    <w:rsid w:val="005101E4"/>
  </w:style>
  <w:style w:type="paragraph" w:customStyle="1" w:styleId="522317234D4E41C7A8C52AA65B59BA2C">
    <w:name w:val="522317234D4E41C7A8C52AA65B59BA2C"/>
    <w:rsid w:val="0038590A"/>
    <w:rPr>
      <w:lang w:val="mk-MK" w:eastAsia="mk-MK"/>
    </w:rPr>
  </w:style>
  <w:style w:type="paragraph" w:customStyle="1" w:styleId="328D1A6ACE0749499ECE7ED01465FA06">
    <w:name w:val="328D1A6ACE0749499ECE7ED01465FA06"/>
    <w:rsid w:val="0038590A"/>
    <w:rPr>
      <w:lang w:val="mk-MK" w:eastAsia="mk-MK"/>
    </w:rPr>
  </w:style>
  <w:style w:type="paragraph" w:customStyle="1" w:styleId="FE1C830D269D491A8081910D08106E86">
    <w:name w:val="FE1C830D269D491A8081910D08106E86"/>
    <w:rsid w:val="0038590A"/>
    <w:rPr>
      <w:lang w:val="mk-MK" w:eastAsia="mk-MK"/>
    </w:rPr>
  </w:style>
  <w:style w:type="paragraph" w:customStyle="1" w:styleId="9D824D6A77B84FF885428FE08C2A1842">
    <w:name w:val="9D824D6A77B84FF885428FE08C2A1842"/>
    <w:rsid w:val="0038590A"/>
    <w:rPr>
      <w:lang w:val="mk-MK" w:eastAsia="mk-MK"/>
    </w:rPr>
  </w:style>
  <w:style w:type="paragraph" w:customStyle="1" w:styleId="B47AE8B3650F46C1A01F693A465E93C8">
    <w:name w:val="B47AE8B3650F46C1A01F693A465E93C8"/>
    <w:rsid w:val="0038590A"/>
    <w:rPr>
      <w:lang w:val="mk-MK" w:eastAsia="mk-MK"/>
    </w:rPr>
  </w:style>
  <w:style w:type="paragraph" w:customStyle="1" w:styleId="A00217DCC96449ECA26F5F2C3FCE71A5">
    <w:name w:val="A00217DCC96449ECA26F5F2C3FCE71A5"/>
    <w:rsid w:val="0038590A"/>
    <w:rPr>
      <w:lang w:val="mk-MK" w:eastAsia="mk-MK"/>
    </w:rPr>
  </w:style>
  <w:style w:type="paragraph" w:customStyle="1" w:styleId="A119F83500514B38BEF48CC5DDDB63C1">
    <w:name w:val="A119F83500514B38BEF48CC5DDDB63C1"/>
    <w:rsid w:val="0038590A"/>
    <w:rPr>
      <w:lang w:val="mk-MK" w:eastAsia="mk-MK"/>
    </w:rPr>
  </w:style>
  <w:style w:type="paragraph" w:customStyle="1" w:styleId="B15DE1E931B5472088DE6522B7E2CCDF">
    <w:name w:val="B15DE1E931B5472088DE6522B7E2CCDF"/>
    <w:rsid w:val="0038590A"/>
    <w:rPr>
      <w:lang w:val="mk-MK" w:eastAsia="mk-MK"/>
    </w:rPr>
  </w:style>
  <w:style w:type="paragraph" w:customStyle="1" w:styleId="329F285BF1B8408C97109CF70308309B">
    <w:name w:val="329F285BF1B8408C97109CF70308309B"/>
    <w:rsid w:val="0038590A"/>
    <w:rPr>
      <w:lang w:val="mk-MK" w:eastAsia="mk-MK"/>
    </w:rPr>
  </w:style>
  <w:style w:type="paragraph" w:customStyle="1" w:styleId="6E8C23536F5644A69C2F6F80EF975646">
    <w:name w:val="6E8C23536F5644A69C2F6F80EF975646"/>
    <w:rsid w:val="003F2217"/>
    <w:rPr>
      <w:lang w:val="mk-MK" w:eastAsia="mk-MK"/>
    </w:rPr>
  </w:style>
  <w:style w:type="paragraph" w:customStyle="1" w:styleId="BC386CC350E44EE7A80694A3DD9EB136">
    <w:name w:val="BC386CC350E44EE7A80694A3DD9EB136"/>
    <w:rsid w:val="003F2217"/>
    <w:rPr>
      <w:lang w:val="mk-MK" w:eastAsia="mk-M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5070-D3B0-4209-A908-7D46724F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112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Kostovska</dc:creator>
  <cp:lastModifiedBy>monika kostovska</cp:lastModifiedBy>
  <cp:revision>9</cp:revision>
  <dcterms:created xsi:type="dcterms:W3CDTF">2022-01-16T00:11:00Z</dcterms:created>
  <dcterms:modified xsi:type="dcterms:W3CDTF">2022-01-18T08:51:00Z</dcterms:modified>
</cp:coreProperties>
</file>