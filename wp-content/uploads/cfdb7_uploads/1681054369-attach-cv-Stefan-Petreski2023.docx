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6878190" w14:textId="77777777" w:rsidTr="009C0439">
        <w:trPr>
          <w:trHeight w:val="9576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4DEF757" w14:textId="77777777" w:rsidR="00A50939" w:rsidRPr="00906BEE" w:rsidRDefault="00E02DCD" w:rsidP="009C043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1CA257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1A4B40">
              <w:t>S</w:t>
            </w:r>
            <w:r w:rsidR="009C0439">
              <w:t>P</w:t>
            </w:r>
          </w:p>
          <w:p w14:paraId="18C38E1D" w14:textId="77777777" w:rsidR="002C2CDD" w:rsidRPr="00906BEE" w:rsidRDefault="002C2CDD" w:rsidP="009C0439"/>
          <w:p w14:paraId="212FA948" w14:textId="77777777" w:rsidR="002C2CDD" w:rsidRPr="00906BEE" w:rsidRDefault="004C5B6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886A99056043B8B3C825D5C7EAD5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C7DF238" w14:textId="77777777" w:rsidR="00741125" w:rsidRDefault="00A77AA0" w:rsidP="00A77AA0">
            <w:r>
              <w:t>*Ability to adapt to new situations and especially in comprising multicultural environments; energetic, optimistic, highly responsible and committed person. Excellent team work skills as well.</w:t>
            </w:r>
            <w:r>
              <w:br/>
            </w:r>
            <w:r w:rsidRPr="00A77AA0">
              <w:t>Excellent in organizing and coordinating tasks. Excellent in meeting deadlines and working under high pressure.</w:t>
            </w:r>
          </w:p>
          <w:p w14:paraId="46C217A0" w14:textId="77777777" w:rsidR="00A77AA0" w:rsidRDefault="00A77AA0" w:rsidP="00A77AA0"/>
          <w:p w14:paraId="1F112154" w14:textId="77777777" w:rsidR="00A77AA0" w:rsidRDefault="00A77AA0" w:rsidP="00A77AA0">
            <w:r>
              <w:t>*Good knowledge of Microsoft Windows and excellent command of Microsoft Office Tools (Word, Excel, Power Point), WordPress, Data Entry, Customer Service, Monitoring, Research, Administration, Sales Representive.</w:t>
            </w:r>
          </w:p>
          <w:p w14:paraId="6F3862F0" w14:textId="77777777" w:rsidR="00A77AA0" w:rsidRDefault="00A77AA0" w:rsidP="00A77AA0"/>
          <w:p w14:paraId="61387FB4" w14:textId="77777777" w:rsidR="00A77AA0" w:rsidRPr="00906BEE" w:rsidRDefault="00DC398B" w:rsidP="00A77AA0">
            <w:r w:rsidRPr="00DC398B">
              <w:rPr>
                <w:b/>
                <w:u w:val="single"/>
              </w:rPr>
              <w:t>LANGUAGES:</w:t>
            </w:r>
            <w:r>
              <w:rPr>
                <w:b/>
              </w:rPr>
              <w:br/>
            </w:r>
            <w:r>
              <w:t>Macedonian &amp; English</w:t>
            </w:r>
            <w:r w:rsidRPr="00DC398B">
              <w:br/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736AC9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F881998" w14:textId="77777777" w:rsidR="00C612DA" w:rsidRPr="00906BEE" w:rsidRDefault="004C5B6C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48"/>
                        <w:szCs w:val="48"/>
                      </w:rPr>
                      <w:alias w:val="Enter your name:"/>
                      <w:tag w:val="Enter your name:"/>
                      <w:id w:val="-296147368"/>
                      <w:placeholder>
                        <w:docPart w:val="2D100BD805B844C2894653F30218D6F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50"/>
                        <w:szCs w:val="32"/>
                      </w:rPr>
                    </w:sdtEndPr>
                    <w:sdtContent>
                      <w:r w:rsidR="009C0439" w:rsidRPr="00A475FB">
                        <w:rPr>
                          <w:sz w:val="48"/>
                          <w:szCs w:val="48"/>
                        </w:rPr>
                        <w:t>Stefan Petreski</w:t>
                      </w:r>
                    </w:sdtContent>
                  </w:sdt>
                </w:p>
                <w:p w14:paraId="334ACA11" w14:textId="77777777" w:rsidR="00906BEE" w:rsidRPr="00906BEE" w:rsidRDefault="004C5B6C" w:rsidP="00FD26FB">
                  <w:pPr>
                    <w:pStyle w:val="Heading2"/>
                    <w:outlineLvl w:val="1"/>
                  </w:pPr>
                  <w:sdt>
                    <w:sdtPr>
                      <w:rPr>
                        <w:sz w:val="20"/>
                        <w:szCs w:val="20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A5EB397CA75A4B81A36E7DEFC34146C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D26FB">
                        <w:rPr>
                          <w:sz w:val="20"/>
                          <w:szCs w:val="20"/>
                        </w:rPr>
                        <w:t>OHRID, mACEDONIA</w:t>
                      </w:r>
                      <w:r w:rsidR="001A4B40">
                        <w:rPr>
                          <w:sz w:val="20"/>
                          <w:szCs w:val="20"/>
                        </w:rPr>
                        <w:br/>
                        <w:t>Petreski1996@gmail.com</w:t>
                      </w:r>
                      <w:r w:rsidR="001A4B40">
                        <w:rPr>
                          <w:sz w:val="20"/>
                          <w:szCs w:val="20"/>
                        </w:rPr>
                        <w:br/>
                        <w:t>078-451-635</w:t>
                      </w:r>
                    </w:sdtContent>
                  </w:sdt>
                </w:p>
              </w:tc>
            </w:tr>
          </w:tbl>
          <w:p w14:paraId="67880275" w14:textId="77777777" w:rsidR="002C2CDD" w:rsidRPr="00906BEE" w:rsidRDefault="004C5B6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AFA593F983340AAAF3CADAD975212A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7D32808" w14:textId="77777777" w:rsidR="009C0439" w:rsidRDefault="00A77AA0" w:rsidP="009C0439">
            <w:r>
              <w:t>*Part-time Bartender through studying years</w:t>
            </w:r>
          </w:p>
          <w:p w14:paraId="2AB39978" w14:textId="77777777" w:rsidR="00A77AA0" w:rsidRDefault="00A77AA0" w:rsidP="009C0439"/>
          <w:p w14:paraId="47134CE9" w14:textId="77777777" w:rsidR="009C0439" w:rsidRDefault="009C0439" w:rsidP="009C0439">
            <w:r>
              <w:t>*</w:t>
            </w:r>
            <w:r w:rsidR="00A77AA0">
              <w:t>Administrator</w:t>
            </w:r>
            <w:r>
              <w:t xml:space="preserve">/ Training Operator – Monitoring station / call center - "Active Watch Security" 2019 - 2021 </w:t>
            </w:r>
          </w:p>
          <w:p w14:paraId="4A7A68F3" w14:textId="77777777" w:rsidR="00A77AA0" w:rsidRDefault="00A77AA0" w:rsidP="009C0439"/>
          <w:p w14:paraId="5519181B" w14:textId="3C8354A1" w:rsidR="009C0439" w:rsidRDefault="009C0439" w:rsidP="009C0439">
            <w:r>
              <w:t>*Data Entry Specialis</w:t>
            </w:r>
            <w:r w:rsidR="004C5B6C">
              <w:t>t – “DDX Systems” -  2021 - 2023</w:t>
            </w:r>
            <w:bookmarkStart w:id="0" w:name="_GoBack"/>
            <w:bookmarkEnd w:id="0"/>
          </w:p>
          <w:p w14:paraId="3EBE97E1" w14:textId="77777777" w:rsidR="002C2CDD" w:rsidRPr="00906BEE" w:rsidRDefault="009C0439" w:rsidP="009C0439">
            <w:pPr>
              <w:pStyle w:val="Heading3"/>
            </w:pPr>
            <w:r>
              <w:rPr>
                <w:rFonts w:ascii="Arial" w:eastAsia="Arial" w:hAnsi="Arial" w:cs="Arial"/>
                <w:color w:val="0E4194"/>
              </w:rPr>
              <w:br/>
            </w:r>
            <w:sdt>
              <w:sdtPr>
                <w:alias w:val="Education:"/>
                <w:tag w:val="Education:"/>
                <w:id w:val="1349516922"/>
                <w:placeholder>
                  <w:docPart w:val="C79DF749DB1C40D780487BD282E7458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0D564F0" w14:textId="77777777" w:rsidR="009C0439" w:rsidRDefault="009C0439" w:rsidP="009C0439">
            <w:r>
              <w:t>*High School "Vanco Pitoseski" - Ohrid</w:t>
            </w:r>
            <w:r>
              <w:br/>
              <w:t>Tourism and Hospitality-2015</w:t>
            </w:r>
          </w:p>
          <w:p w14:paraId="058E08A2" w14:textId="77777777" w:rsidR="009C0439" w:rsidRDefault="009C0439" w:rsidP="009C0439"/>
          <w:p w14:paraId="34EDE03B" w14:textId="77777777" w:rsidR="00741125" w:rsidRDefault="009C0439" w:rsidP="009C0439">
            <w:r>
              <w:t>*Univeristy “St. Kliment Ohridski” – Bitola</w:t>
            </w:r>
            <w:r>
              <w:br/>
              <w:t>Radiology Tehnician -2018</w:t>
            </w:r>
          </w:p>
          <w:p w14:paraId="24C005D0" w14:textId="77777777" w:rsidR="009C0439" w:rsidRDefault="009C0439" w:rsidP="009C0439"/>
          <w:p w14:paraId="75ABAFE3" w14:textId="77777777" w:rsidR="009C0439" w:rsidRPr="00906BEE" w:rsidRDefault="009C0439" w:rsidP="009C0439">
            <w:r>
              <w:t>*SEMOS EDUCATION - Cloud Administrator</w:t>
            </w:r>
            <w:r>
              <w:br/>
              <w:t xml:space="preserve">(CCNA,Azure,AWS) currently focused </w:t>
            </w:r>
            <w:r w:rsidR="00A77AA0">
              <w:t xml:space="preserve">on </w:t>
            </w:r>
            <w:r>
              <w:t>studying AWS</w:t>
            </w:r>
          </w:p>
        </w:tc>
      </w:tr>
    </w:tbl>
    <w:p w14:paraId="278252F2" w14:textId="77777777" w:rsidR="00C62C50" w:rsidRPr="00A77AA0" w:rsidRDefault="00C62C50" w:rsidP="00A77AA0"/>
    <w:sectPr w:rsidR="00C62C50" w:rsidRPr="00A77AA0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3E511" w14:textId="77777777" w:rsidR="005D1AEF" w:rsidRDefault="005D1AEF" w:rsidP="00713050">
      <w:pPr>
        <w:spacing w:line="240" w:lineRule="auto"/>
      </w:pPr>
      <w:r>
        <w:separator/>
      </w:r>
    </w:p>
  </w:endnote>
  <w:endnote w:type="continuationSeparator" w:id="0">
    <w:p w14:paraId="6987BC7A" w14:textId="77777777" w:rsidR="005D1AEF" w:rsidRDefault="005D1AE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D5B51" w14:textId="77777777" w:rsidR="0001324C" w:rsidRDefault="00013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7624C1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9C2D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FE243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C4BD1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C00E8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973FC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C01BD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75704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46A33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85FA38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0DA31D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3374F2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BE446D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F7D6384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082ED" w14:textId="18A89AA5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B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B44AFC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2ADC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E9D644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5C3A2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8AD641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2FF31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FD85BB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8C81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629C8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0CC1348" w14:textId="77777777" w:rsidTr="006D76B1">
      <w:sdt>
        <w:sdtPr>
          <w:id w:val="206994694"/>
          <w:placeholder>
            <w:docPart w:val="5C6273E8446C442D9B9022C5540F3606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5185EFA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23007610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3BE0419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BB02D72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300C72B8" w14:textId="77777777" w:rsidR="00217980" w:rsidRDefault="0001324C" w:rsidP="00FC5FCF">
    <w:r>
      <w:t xml:space="preserve"> </w:t>
    </w:r>
    <w:r w:rsidR="00FC5FCF" w:rsidRPr="00FC5FCF">
      <w:t>Petreski</w:t>
    </w:r>
    <w:r w:rsidR="00FC5FCF">
      <w:t>1996@gmail.com</w:t>
    </w:r>
    <w:r>
      <w:t xml:space="preserve">                                                </w:t>
    </w:r>
    <w:r w:rsidR="00FC5FCF">
      <w:t xml:space="preserve">            </w:t>
    </w:r>
    <w:r>
      <w:t>078-451-635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9D436" w14:textId="77777777" w:rsidR="005D1AEF" w:rsidRDefault="005D1AEF" w:rsidP="00713050">
      <w:pPr>
        <w:spacing w:line="240" w:lineRule="auto"/>
      </w:pPr>
      <w:r>
        <w:separator/>
      </w:r>
    </w:p>
  </w:footnote>
  <w:footnote w:type="continuationSeparator" w:id="0">
    <w:p w14:paraId="706EF903" w14:textId="77777777" w:rsidR="005D1AEF" w:rsidRDefault="005D1AE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15E20" w14:textId="77777777" w:rsidR="0001324C" w:rsidRDefault="00013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2186E6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FA7D8EA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464732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12218E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5395A63" w14:textId="77777777" w:rsidR="001A5CA9" w:rsidRPr="009B3C40" w:rsidRDefault="004C5B6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1A526655D144659AABB2B38903A3064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44D3620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422475C" w14:textId="77777777" w:rsidR="001A5CA9" w:rsidRPr="00F207C0" w:rsidRDefault="001A5CA9" w:rsidP="001A5CA9"/>
      </w:tc>
    </w:tr>
  </w:tbl>
  <w:p w14:paraId="1E5091C1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9C8F" w14:textId="77777777" w:rsidR="0001324C" w:rsidRDefault="00013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39"/>
    <w:rsid w:val="0001324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965"/>
    <w:rsid w:val="001A4B40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C5B6C"/>
    <w:rsid w:val="00523479"/>
    <w:rsid w:val="00543DB7"/>
    <w:rsid w:val="005729B0"/>
    <w:rsid w:val="00583E4F"/>
    <w:rsid w:val="00584267"/>
    <w:rsid w:val="005D1AE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70A0B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0439"/>
    <w:rsid w:val="009F7AD9"/>
    <w:rsid w:val="00A42540"/>
    <w:rsid w:val="00A475FB"/>
    <w:rsid w:val="00A50939"/>
    <w:rsid w:val="00A77AA0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398B"/>
    <w:rsid w:val="00DD3CF6"/>
    <w:rsid w:val="00DD6416"/>
    <w:rsid w:val="00DF4E0A"/>
    <w:rsid w:val="00DF7E43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6DE1"/>
    <w:rsid w:val="00F47E97"/>
    <w:rsid w:val="00F645C7"/>
    <w:rsid w:val="00F75D71"/>
    <w:rsid w:val="00FC5FCF"/>
    <w:rsid w:val="00FD26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9676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86A99056043B8B3C825D5C7EA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8802-6B5B-4ED3-ACFB-0D38A439A300}"/>
      </w:docPartPr>
      <w:docPartBody>
        <w:p w:rsidR="009B452E" w:rsidRDefault="00411E5B">
          <w:pPr>
            <w:pStyle w:val="27886A99056043B8B3C825D5C7EAD5AC"/>
          </w:pPr>
          <w:r w:rsidRPr="00906BEE">
            <w:t>Skills</w:t>
          </w:r>
        </w:p>
      </w:docPartBody>
    </w:docPart>
    <w:docPart>
      <w:docPartPr>
        <w:name w:val="2D100BD805B844C2894653F30218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4DD2-7D6A-42B8-AB26-1C084D208F75}"/>
      </w:docPartPr>
      <w:docPartBody>
        <w:p w:rsidR="009B452E" w:rsidRDefault="00411E5B">
          <w:pPr>
            <w:pStyle w:val="2D100BD805B844C2894653F30218D6F7"/>
          </w:pPr>
          <w:r>
            <w:t>Your name</w:t>
          </w:r>
        </w:p>
      </w:docPartBody>
    </w:docPart>
    <w:docPart>
      <w:docPartPr>
        <w:name w:val="A5EB397CA75A4B81A36E7DEFC3414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E8E23-44C8-4E76-A9A7-9F9446318AC1}"/>
      </w:docPartPr>
      <w:docPartBody>
        <w:p w:rsidR="009B452E" w:rsidRDefault="00411E5B">
          <w:pPr>
            <w:pStyle w:val="A5EB397CA75A4B81A36E7DEFC34146CB"/>
          </w:pPr>
          <w:r w:rsidRPr="007D6458">
            <w:t>Profession or Industry</w:t>
          </w:r>
        </w:p>
      </w:docPartBody>
    </w:docPart>
    <w:docPart>
      <w:docPartPr>
        <w:name w:val="CAFA593F983340AAAF3CADAD97521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8F8E7-2B5E-45E1-9AB0-C5748C35A881}"/>
      </w:docPartPr>
      <w:docPartBody>
        <w:p w:rsidR="009B452E" w:rsidRDefault="00411E5B">
          <w:pPr>
            <w:pStyle w:val="CAFA593F983340AAAF3CADAD975212AF"/>
          </w:pPr>
          <w:r w:rsidRPr="00906BEE">
            <w:t>Experience</w:t>
          </w:r>
        </w:p>
      </w:docPartBody>
    </w:docPart>
    <w:docPart>
      <w:docPartPr>
        <w:name w:val="C79DF749DB1C40D780487BD282E7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7ED6-8397-4A61-8174-10DBC92E70B4}"/>
      </w:docPartPr>
      <w:docPartBody>
        <w:p w:rsidR="009B452E" w:rsidRDefault="00411E5B">
          <w:pPr>
            <w:pStyle w:val="C79DF749DB1C40D780487BD282E74589"/>
          </w:pPr>
          <w:r w:rsidRPr="00906BEE">
            <w:t>Education</w:t>
          </w:r>
        </w:p>
      </w:docPartBody>
    </w:docPart>
    <w:docPart>
      <w:docPartPr>
        <w:name w:val="E1A526655D144659AABB2B38903A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CEAD-F456-42E5-BCBC-5601588A1C0C}"/>
      </w:docPartPr>
      <w:docPartBody>
        <w:p w:rsidR="009B452E" w:rsidRDefault="00411E5B">
          <w:pPr>
            <w:pStyle w:val="E1A526655D144659AABB2B38903A3064"/>
          </w:pPr>
          <w:r w:rsidRPr="00906BEE">
            <w:t>School</w:t>
          </w:r>
        </w:p>
      </w:docPartBody>
    </w:docPart>
    <w:docPart>
      <w:docPartPr>
        <w:name w:val="5C6273E8446C442D9B9022C5540F3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E8544-EABF-4C41-AA6A-8A14671B4674}"/>
      </w:docPartPr>
      <w:docPartBody>
        <w:p w:rsidR="009B452E" w:rsidRDefault="00411E5B">
          <w:pPr>
            <w:pStyle w:val="5C6273E8446C442D9B9022C5540F360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5B"/>
    <w:rsid w:val="000868FF"/>
    <w:rsid w:val="00336FE3"/>
    <w:rsid w:val="00411E5B"/>
    <w:rsid w:val="006257E9"/>
    <w:rsid w:val="009B452E"/>
    <w:rsid w:val="00AD7ECC"/>
    <w:rsid w:val="00D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F5C8AC7D94EFB8443A22193916FEA">
    <w:name w:val="2A7F5C8AC7D94EFB8443A22193916FEA"/>
  </w:style>
  <w:style w:type="paragraph" w:customStyle="1" w:styleId="1AABD504694A417BADBCEDCABDD54427">
    <w:name w:val="1AABD504694A417BADBCEDCABDD54427"/>
  </w:style>
  <w:style w:type="paragraph" w:customStyle="1" w:styleId="DFC2500908F64491AC578DED1C455BFD">
    <w:name w:val="DFC2500908F64491AC578DED1C455BFD"/>
  </w:style>
  <w:style w:type="paragraph" w:customStyle="1" w:styleId="27886A99056043B8B3C825D5C7EAD5AC">
    <w:name w:val="27886A99056043B8B3C825D5C7EAD5AC"/>
  </w:style>
  <w:style w:type="paragraph" w:customStyle="1" w:styleId="B481A423ACC44E44B5A7CC751E0C255D">
    <w:name w:val="B481A423ACC44E44B5A7CC751E0C255D"/>
  </w:style>
  <w:style w:type="paragraph" w:customStyle="1" w:styleId="2D100BD805B844C2894653F30218D6F7">
    <w:name w:val="2D100BD805B844C2894653F30218D6F7"/>
  </w:style>
  <w:style w:type="paragraph" w:customStyle="1" w:styleId="A5EB397CA75A4B81A36E7DEFC34146CB">
    <w:name w:val="A5EB397CA75A4B81A36E7DEFC34146CB"/>
  </w:style>
  <w:style w:type="paragraph" w:customStyle="1" w:styleId="4AC0EA40D7184E3DA9F49083E0E356D1">
    <w:name w:val="4AC0EA40D7184E3DA9F49083E0E356D1"/>
  </w:style>
  <w:style w:type="paragraph" w:customStyle="1" w:styleId="CAFA593F983340AAAF3CADAD975212AF">
    <w:name w:val="CAFA593F983340AAAF3CADAD975212AF"/>
  </w:style>
  <w:style w:type="paragraph" w:customStyle="1" w:styleId="B7F3BE13A3C54C46AD3DD338449EA35E">
    <w:name w:val="B7F3BE13A3C54C46AD3DD338449EA35E"/>
  </w:style>
  <w:style w:type="paragraph" w:customStyle="1" w:styleId="3408F121E27F4CE5ACF9EEA851DD06F4">
    <w:name w:val="3408F121E27F4CE5ACF9EEA851DD06F4"/>
  </w:style>
  <w:style w:type="paragraph" w:customStyle="1" w:styleId="D8191CA9AE6E4106A16C5DA079AC3C60">
    <w:name w:val="D8191CA9AE6E4106A16C5DA079AC3C60"/>
  </w:style>
  <w:style w:type="paragraph" w:customStyle="1" w:styleId="61B27EB2DEB14D38864170FA72CF3FA6">
    <w:name w:val="61B27EB2DEB14D38864170FA72CF3FA6"/>
  </w:style>
  <w:style w:type="paragraph" w:customStyle="1" w:styleId="C6105086DC1C4D509209D32580FD5136">
    <w:name w:val="C6105086DC1C4D509209D32580FD5136"/>
  </w:style>
  <w:style w:type="paragraph" w:customStyle="1" w:styleId="B997CD84F8B64D5099156D8734F87ADA">
    <w:name w:val="B997CD84F8B64D5099156D8734F87ADA"/>
  </w:style>
  <w:style w:type="paragraph" w:customStyle="1" w:styleId="7D22685FCC0142E993F1774EBF2C48B7">
    <w:name w:val="7D22685FCC0142E993F1774EBF2C48B7"/>
  </w:style>
  <w:style w:type="paragraph" w:customStyle="1" w:styleId="97FD76F2465945D8A2E355C98366CDF7">
    <w:name w:val="97FD76F2465945D8A2E355C98366CDF7"/>
  </w:style>
  <w:style w:type="paragraph" w:customStyle="1" w:styleId="21859BCFE27747DCB6D96CD218B05B9B">
    <w:name w:val="21859BCFE27747DCB6D96CD218B05B9B"/>
  </w:style>
  <w:style w:type="paragraph" w:customStyle="1" w:styleId="071495EA617C448F91BC91A3472A4084">
    <w:name w:val="071495EA617C448F91BC91A3472A4084"/>
  </w:style>
  <w:style w:type="paragraph" w:customStyle="1" w:styleId="C79DF749DB1C40D780487BD282E74589">
    <w:name w:val="C79DF749DB1C40D780487BD282E74589"/>
  </w:style>
  <w:style w:type="paragraph" w:customStyle="1" w:styleId="752E5F5D52614294AA93E9547EE4B96A">
    <w:name w:val="752E5F5D52614294AA93E9547EE4B96A"/>
  </w:style>
  <w:style w:type="paragraph" w:customStyle="1" w:styleId="E2D34942B8C940EA89B1D6644F164719">
    <w:name w:val="E2D34942B8C940EA89B1D6644F164719"/>
  </w:style>
  <w:style w:type="paragraph" w:customStyle="1" w:styleId="16A921A2A8544D499A05DCA22DF820D6">
    <w:name w:val="16A921A2A8544D499A05DCA22DF820D6"/>
  </w:style>
  <w:style w:type="paragraph" w:customStyle="1" w:styleId="9810585F5AAC4240A3A54316992280CA">
    <w:name w:val="9810585F5AAC4240A3A54316992280CA"/>
  </w:style>
  <w:style w:type="paragraph" w:customStyle="1" w:styleId="29C3B7E6B0B148CAB9CB48338F5539BF">
    <w:name w:val="29C3B7E6B0B148CAB9CB48338F5539BF"/>
  </w:style>
  <w:style w:type="paragraph" w:customStyle="1" w:styleId="6BB3259147174376BD513195D0898937">
    <w:name w:val="6BB3259147174376BD513195D0898937"/>
  </w:style>
  <w:style w:type="paragraph" w:customStyle="1" w:styleId="E1A526655D144659AABB2B38903A3064">
    <w:name w:val="E1A526655D144659AABB2B38903A3064"/>
  </w:style>
  <w:style w:type="paragraph" w:customStyle="1" w:styleId="17D7F8997BDD4814A6BCB1AE71280F3B">
    <w:name w:val="17D7F8997BDD4814A6BCB1AE71280F3B"/>
  </w:style>
  <w:style w:type="paragraph" w:customStyle="1" w:styleId="026A1710298A4ED1B3C005F5F6455BB2">
    <w:name w:val="026A1710298A4ED1B3C005F5F6455BB2"/>
  </w:style>
  <w:style w:type="paragraph" w:customStyle="1" w:styleId="5C6273E8446C442D9B9022C5540F3606">
    <w:name w:val="5C6273E8446C442D9B9022C5540F3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purl.org/dc/terms/"/>
    <ds:schemaRef ds:uri="http://schemas.openxmlformats.org/package/2006/metadata/core-properties"/>
    <ds:schemaRef ds:uri="71af3243-3dd4-4a8d-8c0d-dd76da1f02a5"/>
    <ds:schemaRef ds:uri="http://purl.org/dc/elements/1.1/"/>
    <ds:schemaRef ds:uri="http://schemas.microsoft.com/office/2006/documentManagement/types"/>
    <ds:schemaRef ds:uri="16c05727-aa75-4e4a-9b5f-8a80a1165891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OHRID, mACEDONIA
Petreski1996@gmail.com
078-451-635</dc:subject>
  <dc:creator/>
  <cp:keywords/>
  <dc:description/>
  <cp:lastModifiedBy/>
  <cp:revision>1</cp:revision>
  <dcterms:created xsi:type="dcterms:W3CDTF">2022-12-08T20:46:00Z</dcterms:created>
  <dcterms:modified xsi:type="dcterms:W3CDTF">2023-03-08T17:42:00Z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