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Enter your name:"/>
        <w:tag w:val="Enter your name:"/>
        <w:id w:val="4805016"/>
        <w:placeholder>
          <w:docPart w:val="81599E81856F4EE2A952F7C30D6EFF0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7E280A9A" w14:textId="77777777" w:rsidR="00351293" w:rsidRDefault="001E7915">
          <w:pPr>
            <w:pStyle w:val="YourName"/>
          </w:pPr>
          <w:r>
            <w:t>PETA</w:t>
          </w:r>
          <w:r w:rsidR="00214C05">
            <w:t>R MIJATOVIC</w:t>
          </w:r>
          <w:r w:rsidR="00441909">
            <w:t xml:space="preserve">                                                                                                            </w:t>
          </w:r>
        </w:p>
      </w:sdtContent>
    </w:sdt>
    <w:p w14:paraId="612BAAFB" w14:textId="4204B5F6" w:rsidR="00351293" w:rsidRDefault="001C2543">
      <w:pPr>
        <w:pStyle w:val="ContactInformation"/>
      </w:pPr>
      <w:r>
        <w:rPr>
          <w:rFonts w:cstheme="minorHAnsi"/>
          <w:color w:val="444950"/>
          <w:szCs w:val="16"/>
          <w:shd w:val="clear" w:color="auto" w:fill="F1F0F0"/>
        </w:rPr>
        <w:t>Beograd 29 years old</w:t>
      </w:r>
      <w:r w:rsidR="00115D44">
        <w:t xml:space="preserve"> </w:t>
      </w:r>
      <w:sdt>
        <w:sdtPr>
          <w:alias w:val="Separator:"/>
          <w:tag w:val="Separator:"/>
          <w:id w:val="852073584"/>
          <w:placeholder>
            <w:docPart w:val="71410810A59548E18CDD1A087AC51D31"/>
          </w:placeholder>
          <w:temporary/>
          <w:showingPlcHdr/>
          <w15:appearance w15:val="hidden"/>
        </w:sdtPr>
        <w:sdtEndPr/>
        <w:sdtContent>
          <w:r w:rsidR="00032A20">
            <w:t>|</w:t>
          </w:r>
        </w:sdtContent>
      </w:sdt>
      <w:r w:rsidR="00115D44">
        <w:t xml:space="preserve"> </w:t>
      </w:r>
      <w:r>
        <w:rPr>
          <w:rFonts w:cstheme="minorHAnsi"/>
          <w:color w:val="444950"/>
          <w:szCs w:val="16"/>
          <w:shd w:val="clear" w:color="auto" w:fill="F1F0F0"/>
        </w:rPr>
        <w:t>+381645514557</w:t>
      </w:r>
      <w:r w:rsidR="00115D44">
        <w:t xml:space="preserve"> </w:t>
      </w:r>
      <w:sdt>
        <w:sdtPr>
          <w:alias w:val="Separator:"/>
          <w:tag w:val="Separator:"/>
          <w:id w:val="-1800520950"/>
          <w:placeholder>
            <w:docPart w:val="ABF8A7918AD949C2BD4BE060D53A782D"/>
          </w:placeholder>
          <w:temporary/>
          <w:showingPlcHdr/>
          <w15:appearance w15:val="hidden"/>
        </w:sdtPr>
        <w:sdtEndPr/>
        <w:sdtContent>
          <w:r w:rsidR="00032A20">
            <w:t>|</w:t>
          </w:r>
        </w:sdtContent>
      </w:sdt>
      <w:r w:rsidR="00115D44">
        <w:t xml:space="preserve"> </w:t>
      </w:r>
      <w:hyperlink r:id="rId7" w:history="1">
        <w:r w:rsidR="00D26A54" w:rsidRPr="004D121A">
          <w:rPr>
            <w:rStyle w:val="Hyperlink"/>
          </w:rPr>
          <w:t>petarmijatovic@live.com</w:t>
        </w:r>
      </w:hyperlink>
      <w:r w:rsidR="00D26A54">
        <w:t xml:space="preserve">   </w:t>
      </w:r>
      <w:r w:rsidR="002D1AB5">
        <w:t xml:space="preserve">                                                                                                     </w:t>
      </w:r>
      <w:r w:rsidR="00D26A54">
        <w:t xml:space="preserve">              </w:t>
      </w:r>
      <w:r w:rsidR="007A3F8A">
        <w:t xml:space="preserve">    </w:t>
      </w:r>
      <w:r w:rsidR="00540E92">
        <w:t xml:space="preserve">                                                                                        </w:t>
      </w:r>
      <w:r w:rsidR="007A3F8A">
        <w:t xml:space="preserve">                                             </w:t>
      </w:r>
      <w:r w:rsidR="00D26A54">
        <w:t xml:space="preserve">                                                            </w:t>
      </w:r>
    </w:p>
    <w:p w14:paraId="634B54E5" w14:textId="77777777" w:rsidR="00096496" w:rsidRDefault="00AC140C">
      <w:pPr>
        <w:pStyle w:val="SectionHeading"/>
      </w:pPr>
      <w:r>
        <w:t>SUmARRY AND CORE COMPETENECIES</w:t>
      </w:r>
      <w:r w:rsidR="00D26A54">
        <w:t xml:space="preserve">                                      </w:t>
      </w:r>
      <w:r w:rsidR="00096496">
        <w:br/>
      </w:r>
    </w:p>
    <w:p w14:paraId="77DC38E4" w14:textId="50DFF314" w:rsidR="00597223" w:rsidRDefault="00096496" w:rsidP="00096496">
      <w:r>
        <w:t>In digital marketing sphere since 2011, worked on many different projects both in house and also as a freelancer.</w:t>
      </w:r>
      <w:r>
        <w:br/>
        <w:t>Generating traffic, creating content, promoting content, running campaigns, working directly with customers</w:t>
      </w:r>
      <w:r>
        <w:br/>
        <w:t>both as a support or sales person are just some of my roles that I fu</w:t>
      </w:r>
      <w:r w:rsidR="007A3F8A">
        <w:t>l</w:t>
      </w:r>
      <w:r>
        <w:t>filled over the las</w:t>
      </w:r>
      <w:r w:rsidR="00441909">
        <w:t xml:space="preserve">t decade. </w:t>
      </w:r>
      <w:r w:rsidR="00236F87">
        <w:br/>
      </w:r>
      <w:r w:rsidR="00236F87">
        <w:br/>
        <w:t>Sales</w:t>
      </w:r>
    </w:p>
    <w:p w14:paraId="7137E53D" w14:textId="77777777" w:rsidR="00597223" w:rsidRDefault="00597223" w:rsidP="00096496"/>
    <w:p w14:paraId="5C04BCBE" w14:textId="1DD007BB" w:rsidR="00096496" w:rsidRDefault="00096496" w:rsidP="00096496">
      <w:r>
        <w:t>Writing and promoting content that creates leads and conversions</w:t>
      </w:r>
      <w:r>
        <w:br/>
      </w:r>
      <w:r>
        <w:br/>
        <w:t>Setting up affiliate niche websites, setting up tracking, content and promotion</w:t>
      </w:r>
      <w:r>
        <w:br/>
      </w:r>
      <w:r>
        <w:br/>
        <w:t>Web analytics, SEO Tools</w:t>
      </w:r>
      <w:r>
        <w:br/>
      </w:r>
      <w:r>
        <w:br/>
        <w:t>Competitor analysis</w:t>
      </w:r>
    </w:p>
    <w:p w14:paraId="3CC99FE9" w14:textId="77777777" w:rsidR="00096496" w:rsidRDefault="00096496" w:rsidP="00096496"/>
    <w:p w14:paraId="1E089426" w14:textId="036322E4" w:rsidR="00351293" w:rsidRDefault="00096496" w:rsidP="00096496">
      <w:r>
        <w:t>Link building</w:t>
      </w:r>
      <w:r w:rsidR="00AC140C">
        <w:t xml:space="preserve">  </w:t>
      </w:r>
      <w:r w:rsidR="00AC140C">
        <w:br/>
      </w:r>
      <w:r w:rsidR="00AC140C">
        <w:br/>
      </w:r>
      <w:sdt>
        <w:sdtPr>
          <w:alias w:val="Related Experience:"/>
          <w:tag w:val="Related Experience:"/>
          <w:id w:val="1017585323"/>
          <w:placeholder>
            <w:docPart w:val="D62BD694CBAC4DD7BD6B85CAF914E3B7"/>
          </w:placeholder>
          <w:temporary/>
          <w:showingPlcHdr/>
          <w15:appearance w15:val="hidden"/>
        </w:sdtPr>
        <w:sdtEndPr/>
        <w:sdtContent>
          <w:r w:rsidR="00394CA0">
            <w:t>RELATED EXPERIENCE</w:t>
          </w:r>
        </w:sdtContent>
      </w:sdt>
    </w:p>
    <w:p w14:paraId="4A283BDD" w14:textId="77777777" w:rsidR="00351293" w:rsidRDefault="00214C05">
      <w:pPr>
        <w:pStyle w:val="Location"/>
      </w:pPr>
      <w:r>
        <w:t>First Beat Media, FL</w:t>
      </w:r>
    </w:p>
    <w:p w14:paraId="048D60C2" w14:textId="77777777" w:rsidR="00351293" w:rsidRDefault="00214C05">
      <w:pPr>
        <w:pStyle w:val="JobTitle"/>
      </w:pPr>
      <w:r>
        <w:t>Content Writer/Marketing Assistant</w:t>
      </w:r>
      <w:r w:rsidR="00115D44">
        <w:tab/>
      </w:r>
      <w:r w:rsidR="00FE21EE">
        <w:t xml:space="preserve">September </w:t>
      </w:r>
      <w:r>
        <w:t>2014</w:t>
      </w:r>
      <w:r w:rsidR="00115D44">
        <w:t xml:space="preserve"> </w:t>
      </w:r>
      <w:sdt>
        <w:sdtPr>
          <w:alias w:val="Separator:"/>
          <w:tag w:val="Separator:"/>
          <w:id w:val="-988010133"/>
          <w:placeholder>
            <w:docPart w:val="A04ABE1A8D32404F820B8B2261404D43"/>
          </w:placeholder>
          <w:temporary/>
          <w:showingPlcHdr/>
          <w15:appearance w15:val="hidden"/>
        </w:sdtPr>
        <w:sdtEndPr/>
        <w:sdtContent>
          <w:r w:rsidR="00032A20">
            <w:t>–</w:t>
          </w:r>
        </w:sdtContent>
      </w:sdt>
      <w:r w:rsidR="00115D44">
        <w:t xml:space="preserve"> </w:t>
      </w:r>
      <w:r>
        <w:t>April 2016</w:t>
      </w:r>
    </w:p>
    <w:p w14:paraId="3EC5B34A" w14:textId="77777777" w:rsidR="00351293" w:rsidRDefault="00214C05" w:rsidP="00FE21EE">
      <w:pPr>
        <w:pStyle w:val="SpaceAfter"/>
      </w:pPr>
      <w:r>
        <w:t>Creating and promoting content in order to generate sales. Heavy daily use of Google Analytics, creating daily/weekly reports for the purpose of generating traffic.</w:t>
      </w:r>
      <w:r w:rsidR="00FE21EE">
        <w:br/>
      </w:r>
      <w:r w:rsidR="00FE21EE">
        <w:br/>
      </w:r>
      <w:r>
        <w:t>MTP Ecommerce</w:t>
      </w:r>
    </w:p>
    <w:p w14:paraId="417BFC4B" w14:textId="7ABA1BDE" w:rsidR="00351293" w:rsidRDefault="00214C05">
      <w:pPr>
        <w:pStyle w:val="JobTitle"/>
      </w:pPr>
      <w:r>
        <w:t>Link Building Specialist</w:t>
      </w:r>
      <w:r w:rsidR="00912012">
        <w:t>/Content Writer</w:t>
      </w:r>
      <w:r w:rsidR="00115D44">
        <w:tab/>
      </w:r>
      <w:r w:rsidR="00FE21EE">
        <w:t>April 2016</w:t>
      </w:r>
      <w:r w:rsidR="001219C5">
        <w:t xml:space="preserve"> </w:t>
      </w:r>
      <w:sdt>
        <w:sdtPr>
          <w:alias w:val="Separator:"/>
          <w:tag w:val="Separator:"/>
          <w:id w:val="-729536887"/>
          <w:placeholder>
            <w:docPart w:val="99E5DB5F035141078D9459FA503EA77D"/>
          </w:placeholder>
          <w:temporary/>
          <w:showingPlcHdr/>
          <w15:appearance w15:val="hidden"/>
        </w:sdtPr>
        <w:sdtEndPr/>
        <w:sdtContent>
          <w:r w:rsidR="00032A20">
            <w:t>–</w:t>
          </w:r>
        </w:sdtContent>
      </w:sdt>
      <w:r w:rsidR="001219C5">
        <w:t xml:space="preserve"> </w:t>
      </w:r>
      <w:r w:rsidR="001E7915">
        <w:t>October 2016</w:t>
      </w:r>
    </w:p>
    <w:p w14:paraId="4C8A9DFD" w14:textId="77777777" w:rsidR="00351293" w:rsidRDefault="00214C05">
      <w:pPr>
        <w:pStyle w:val="SpaceAfter"/>
      </w:pPr>
      <w:r>
        <w:t xml:space="preserve">Daily prospecting, </w:t>
      </w:r>
      <w:r w:rsidR="00960B14">
        <w:t>outreach, competitor analysis. Using different tools and strategies for mass outreach. Use of industry related tools: ahrefs, SEMRush, and e-mail marketing automation tools</w:t>
      </w:r>
    </w:p>
    <w:p w14:paraId="7CDBDD74" w14:textId="77777777" w:rsidR="00351293" w:rsidRDefault="00FE21EE">
      <w:pPr>
        <w:pStyle w:val="Location"/>
      </w:pPr>
      <w:r>
        <w:t>GoMedia</w:t>
      </w:r>
    </w:p>
    <w:p w14:paraId="19CBB696" w14:textId="77777777" w:rsidR="00351293" w:rsidRDefault="00FE21EE">
      <w:pPr>
        <w:pStyle w:val="JobTitle"/>
      </w:pPr>
      <w:r>
        <w:t>Sales Representative</w:t>
      </w:r>
      <w:r w:rsidR="00115D44">
        <w:tab/>
      </w:r>
      <w:r>
        <w:t xml:space="preserve">December 2018 </w:t>
      </w:r>
      <w:r w:rsidR="003543D1">
        <w:t>–</w:t>
      </w:r>
      <w:r>
        <w:t xml:space="preserve"> </w:t>
      </w:r>
      <w:r w:rsidR="001E7915">
        <w:t>March</w:t>
      </w:r>
      <w:r w:rsidR="003543D1">
        <w:t xml:space="preserve"> 2019</w:t>
      </w:r>
    </w:p>
    <w:p w14:paraId="37284D51" w14:textId="77777777" w:rsidR="00351293" w:rsidRDefault="00FE21EE">
      <w:pPr>
        <w:pStyle w:val="SpaceAfter"/>
      </w:pPr>
      <w:r>
        <w:t>Inbound calls, using CRM software, contacting dozens of leads generated online on a daily basis, reaching and exceeding monthly targets</w:t>
      </w:r>
    </w:p>
    <w:p w14:paraId="202AF871" w14:textId="77777777" w:rsidR="00351293" w:rsidRDefault="003543D1">
      <w:pPr>
        <w:pStyle w:val="Location"/>
      </w:pPr>
      <w:r>
        <w:t>Blazing Boost SRL</w:t>
      </w:r>
    </w:p>
    <w:p w14:paraId="2B89BCA0" w14:textId="7D2F426B" w:rsidR="00351293" w:rsidRDefault="003543D1">
      <w:pPr>
        <w:pStyle w:val="JobTitle"/>
      </w:pPr>
      <w:r>
        <w:t>Customer Support/Marketing Assistant</w:t>
      </w:r>
      <w:r w:rsidR="002F2B93">
        <w:t>/Agent Manager</w:t>
      </w:r>
      <w:r w:rsidR="00115D44">
        <w:tab/>
      </w:r>
      <w:r>
        <w:t xml:space="preserve">July 2019 </w:t>
      </w:r>
      <w:r w:rsidR="00597223">
        <w:t>–</w:t>
      </w:r>
      <w:r w:rsidR="001E7915">
        <w:t xml:space="preserve"> </w:t>
      </w:r>
      <w:r w:rsidR="00597223">
        <w:t>October 2020</w:t>
      </w:r>
    </w:p>
    <w:p w14:paraId="5E161B18" w14:textId="5D1BD961" w:rsidR="00351293" w:rsidRDefault="003543D1">
      <w:pPr>
        <w:pStyle w:val="SpaceAfter"/>
      </w:pPr>
      <w:r>
        <w:t xml:space="preserve">Using LiveChat to provide information and assistance to customer, and most importantly create a sale. </w:t>
      </w:r>
      <w:r w:rsidR="007A3F8A">
        <w:t xml:space="preserve"> Providing post purchase support, connecting customers and service providers.</w:t>
      </w:r>
      <w:r w:rsidR="001C2543">
        <w:br/>
      </w:r>
      <w:r w:rsidR="001C2543">
        <w:br/>
      </w:r>
      <w:r>
        <w:t>Following competitor websites, their SEO rankings, paid campaigns on multiple platforms and prices of their services.</w:t>
      </w:r>
      <w:r w:rsidR="001C2543">
        <w:t xml:space="preserve"> Compiling reports and insights for the management</w:t>
      </w:r>
      <w:r w:rsidR="001E7915">
        <w:t>.</w:t>
      </w:r>
      <w:r w:rsidR="001E7915">
        <w:br/>
      </w:r>
      <w:r w:rsidR="001E7915">
        <w:br/>
        <w:t xml:space="preserve">Recruiting and managing </w:t>
      </w:r>
      <w:r w:rsidR="002D1AB5">
        <w:t xml:space="preserve">affiliate </w:t>
      </w:r>
      <w:r w:rsidR="001E7915">
        <w:t>agents that promote the website using the referral code. Monitoring progress. Training fresh young agents with little to no experience in marketing.</w:t>
      </w:r>
    </w:p>
    <w:p w14:paraId="111A40D0" w14:textId="77777777" w:rsidR="00351293" w:rsidRDefault="007942C2">
      <w:pPr>
        <w:pStyle w:val="SectionHeading"/>
      </w:pPr>
      <w:sdt>
        <w:sdtPr>
          <w:alias w:val="Languages:"/>
          <w:tag w:val="Languages:"/>
          <w:id w:val="-854810924"/>
          <w:placeholder>
            <w:docPart w:val="70C3601606184F5DA4F527BE90F8EBEC"/>
          </w:placeholder>
          <w:temporary/>
          <w:showingPlcHdr/>
          <w15:appearance w15:val="hidden"/>
        </w:sdtPr>
        <w:sdtEndPr/>
        <w:sdtContent>
          <w:r w:rsidR="00847465">
            <w:t>LANGUAGES</w:t>
          </w:r>
        </w:sdtContent>
      </w:sdt>
    </w:p>
    <w:p w14:paraId="37351DEA" w14:textId="77777777" w:rsidR="00351293" w:rsidRDefault="00FE21EE">
      <w:pPr>
        <w:pStyle w:val="NormalBodyText"/>
      </w:pPr>
      <w:r>
        <w:t>English</w:t>
      </w:r>
      <w:sdt>
        <w:sdtPr>
          <w:alias w:val="Separator:"/>
          <w:tag w:val="Separator:"/>
          <w:id w:val="270753627"/>
          <w:placeholder>
            <w:docPart w:val="F8A3AB115ADD40F9A432F6317824F39B"/>
          </w:placeholder>
          <w:temporary/>
          <w:showingPlcHdr/>
          <w15:appearance w15:val="hidden"/>
        </w:sdtPr>
        <w:sdtEndPr/>
        <w:sdtContent>
          <w:r w:rsidR="00847465">
            <w:t>–</w:t>
          </w:r>
        </w:sdtContent>
      </w:sdt>
      <w:r w:rsidR="001C2543">
        <w:t xml:space="preserve"> Advanced</w:t>
      </w:r>
      <w:r w:rsidR="00847465">
        <w:t xml:space="preserve"> </w:t>
      </w:r>
      <w:r>
        <w:t>level</w:t>
      </w:r>
    </w:p>
    <w:p w14:paraId="0BC97640" w14:textId="77777777" w:rsidR="00AC140C" w:rsidRDefault="00FE21EE" w:rsidP="00AC140C">
      <w:pPr>
        <w:pStyle w:val="NormalBodyText"/>
      </w:pPr>
      <w:r>
        <w:t>Serbian</w:t>
      </w:r>
      <w:sdt>
        <w:sdtPr>
          <w:alias w:val="Separator:"/>
          <w:tag w:val="Separator:"/>
          <w:id w:val="-848104357"/>
          <w:placeholder>
            <w:docPart w:val="C1559EEDAC384E88AF65858FB8AB8A03"/>
          </w:placeholder>
          <w:temporary/>
          <w:showingPlcHdr/>
          <w15:appearance w15:val="hidden"/>
        </w:sdtPr>
        <w:sdtEndPr/>
        <w:sdtContent>
          <w:r w:rsidR="00847465">
            <w:t>–</w:t>
          </w:r>
        </w:sdtContent>
      </w:sdt>
      <w:r w:rsidR="00847465">
        <w:t xml:space="preserve"> </w:t>
      </w:r>
      <w:r>
        <w:t>native language</w:t>
      </w:r>
    </w:p>
    <w:p w14:paraId="4ACA195D" w14:textId="77777777" w:rsidR="00AC140C" w:rsidRDefault="00AC140C" w:rsidP="00AC140C">
      <w:pPr>
        <w:pStyle w:val="NormalBodyText"/>
      </w:pPr>
    </w:p>
    <w:p w14:paraId="463BF3C1" w14:textId="77777777" w:rsidR="00AC140C" w:rsidRDefault="007942C2" w:rsidP="00AC140C">
      <w:pPr>
        <w:pStyle w:val="SectionHeading"/>
      </w:pPr>
      <w:sdt>
        <w:sdtPr>
          <w:alias w:val="Education:"/>
          <w:tag w:val="Education:"/>
          <w:id w:val="-1894805864"/>
          <w:placeholder>
            <w:docPart w:val="E62B47B641024EB6BD1340D28E4DEF90"/>
          </w:placeholder>
          <w:temporary/>
          <w:showingPlcHdr/>
          <w15:appearance w15:val="hidden"/>
        </w:sdtPr>
        <w:sdtEndPr/>
        <w:sdtContent>
          <w:r w:rsidR="00AC140C">
            <w:t>EDUCATION</w:t>
          </w:r>
        </w:sdtContent>
      </w:sdt>
    </w:p>
    <w:p w14:paraId="05030D55" w14:textId="77777777" w:rsidR="00AC140C" w:rsidRDefault="00AC140C" w:rsidP="00AC140C">
      <w:pPr>
        <w:pStyle w:val="JobTitle"/>
      </w:pPr>
      <w:r w:rsidRPr="00AC140C">
        <w:rPr>
          <w:b w:val="0"/>
        </w:rPr>
        <w:t>Faculty of Philosophy, University of Belgrade</w:t>
      </w:r>
      <w:r>
        <w:t xml:space="preserve">                                                                                                                          2014</w:t>
      </w:r>
    </w:p>
    <w:p w14:paraId="61231DAA" w14:textId="140F703B" w:rsidR="00AC140C" w:rsidRDefault="00AC140C" w:rsidP="00AC140C">
      <w:pPr>
        <w:pStyle w:val="NormalBodyText"/>
      </w:pPr>
      <w:r>
        <w:t>BA Archeology</w:t>
      </w:r>
      <w:r w:rsidR="001C2543">
        <w:t xml:space="preserve"> (220/240 ESPB completed, including 4 semesters o</w:t>
      </w:r>
      <w:r w:rsidR="002D1AB5">
        <w:t>f</w:t>
      </w:r>
      <w:r w:rsidR="001C2543">
        <w:t xml:space="preserve"> English language)</w:t>
      </w:r>
    </w:p>
    <w:p w14:paraId="1B35EDE8" w14:textId="77777777" w:rsidR="00351293" w:rsidRDefault="00AC140C">
      <w:pPr>
        <w:pStyle w:val="NormalBodyText"/>
      </w:pPr>
      <w:r>
        <w:br/>
        <w:t xml:space="preserve">Technical High School Belgrade                                                                                                                                                  </w:t>
      </w:r>
      <w:r w:rsidRPr="00AC140C">
        <w:rPr>
          <w:b/>
        </w:rPr>
        <w:t>2009</w:t>
      </w:r>
    </w:p>
    <w:sectPr w:rsidR="003512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7413B" w14:textId="77777777" w:rsidR="007942C2" w:rsidRDefault="007942C2">
      <w:pPr>
        <w:spacing w:line="240" w:lineRule="auto"/>
      </w:pPr>
      <w:r>
        <w:separator/>
      </w:r>
    </w:p>
  </w:endnote>
  <w:endnote w:type="continuationSeparator" w:id="0">
    <w:p w14:paraId="767328C7" w14:textId="77777777" w:rsidR="007942C2" w:rsidRDefault="00794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93005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15C97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8A58A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5D054" w14:textId="77777777" w:rsidR="007942C2" w:rsidRDefault="007942C2">
      <w:pPr>
        <w:spacing w:line="240" w:lineRule="auto"/>
      </w:pPr>
      <w:r>
        <w:separator/>
      </w:r>
    </w:p>
  </w:footnote>
  <w:footnote w:type="continuationSeparator" w:id="0">
    <w:p w14:paraId="76A5EBE0" w14:textId="77777777" w:rsidR="007942C2" w:rsidRDefault="00794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9A0C1" w14:textId="77777777" w:rsidR="00332342" w:rsidRDefault="00332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3437B" w14:textId="77777777" w:rsidR="00351293" w:rsidRDefault="007942C2">
    <w:pPr>
      <w:pStyle w:val="YourName"/>
    </w:pPr>
    <w:sdt>
      <w:sdtPr>
        <w:alias w:val="Your name:"/>
        <w:tag w:val="Your name:"/>
        <w:id w:val="1763177383"/>
        <w:placeholder>
          <w:docPart w:val="7D2C867E772D4E3E9E2FD40E40E60C6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441909">
          <w:t xml:space="preserve">PETAR MIJATOVIC                                                                                                            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D26A54">
      <w:rPr>
        <w:noProof/>
      </w:rPr>
      <w:t>2</w:t>
    </w:r>
    <w:r w:rsidR="00115D4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9E708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C05"/>
    <w:rsid w:val="00032A20"/>
    <w:rsid w:val="000473E6"/>
    <w:rsid w:val="00096496"/>
    <w:rsid w:val="000B2E5E"/>
    <w:rsid w:val="000D5D58"/>
    <w:rsid w:val="00115D44"/>
    <w:rsid w:val="001219C5"/>
    <w:rsid w:val="001366D7"/>
    <w:rsid w:val="001C2543"/>
    <w:rsid w:val="001E6FD8"/>
    <w:rsid w:val="001E7915"/>
    <w:rsid w:val="00214C05"/>
    <w:rsid w:val="00236F87"/>
    <w:rsid w:val="002D1AB5"/>
    <w:rsid w:val="002E3DF0"/>
    <w:rsid w:val="002F2B93"/>
    <w:rsid w:val="002F7279"/>
    <w:rsid w:val="00332342"/>
    <w:rsid w:val="00351293"/>
    <w:rsid w:val="003525E7"/>
    <w:rsid w:val="003543D1"/>
    <w:rsid w:val="00394CA0"/>
    <w:rsid w:val="003A5E70"/>
    <w:rsid w:val="0041460F"/>
    <w:rsid w:val="00441909"/>
    <w:rsid w:val="004C0619"/>
    <w:rsid w:val="004C1297"/>
    <w:rsid w:val="005370C9"/>
    <w:rsid w:val="00540E92"/>
    <w:rsid w:val="00597223"/>
    <w:rsid w:val="005B5E8B"/>
    <w:rsid w:val="006243F7"/>
    <w:rsid w:val="006D3943"/>
    <w:rsid w:val="00740ED8"/>
    <w:rsid w:val="007942C2"/>
    <w:rsid w:val="007A3F8A"/>
    <w:rsid w:val="00823B8D"/>
    <w:rsid w:val="00847465"/>
    <w:rsid w:val="00860FDC"/>
    <w:rsid w:val="008A4716"/>
    <w:rsid w:val="008C3BBE"/>
    <w:rsid w:val="00912012"/>
    <w:rsid w:val="00960B14"/>
    <w:rsid w:val="0096494E"/>
    <w:rsid w:val="00992C80"/>
    <w:rsid w:val="00A45D5E"/>
    <w:rsid w:val="00A76152"/>
    <w:rsid w:val="00AC140C"/>
    <w:rsid w:val="00B5475F"/>
    <w:rsid w:val="00B70E24"/>
    <w:rsid w:val="00BF6A8E"/>
    <w:rsid w:val="00C2320D"/>
    <w:rsid w:val="00C72945"/>
    <w:rsid w:val="00CC1A5B"/>
    <w:rsid w:val="00D26A54"/>
    <w:rsid w:val="00E265F1"/>
    <w:rsid w:val="00E70FA7"/>
    <w:rsid w:val="00EF31B1"/>
    <w:rsid w:val="00F329B7"/>
    <w:rsid w:val="00F52FC2"/>
    <w:rsid w:val="00F67425"/>
    <w:rsid w:val="00FE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E23C61"/>
  <w15:docId w15:val="{FCC7D175-2247-4E08-A08E-753A5B02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AC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etarmijatovic@liv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kladiste\tf1016955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599E81856F4EE2A952F7C30D6EF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A4BF2-4027-4ACB-B298-04235EADDB00}"/>
      </w:docPartPr>
      <w:docPartBody>
        <w:p w:rsidR="004260BC" w:rsidRDefault="00130656">
          <w:pPr>
            <w:pStyle w:val="81599E81856F4EE2A952F7C30D6EFF00"/>
          </w:pPr>
          <w:r>
            <w:t>your name</w:t>
          </w:r>
        </w:p>
      </w:docPartBody>
    </w:docPart>
    <w:docPart>
      <w:docPartPr>
        <w:name w:val="71410810A59548E18CDD1A087AC5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A1EB-DF00-4110-BCA9-617DF39DABAC}"/>
      </w:docPartPr>
      <w:docPartBody>
        <w:p w:rsidR="004260BC" w:rsidRDefault="00130656">
          <w:pPr>
            <w:pStyle w:val="71410810A59548E18CDD1A087AC51D31"/>
          </w:pPr>
          <w:r>
            <w:t>|</w:t>
          </w:r>
        </w:p>
      </w:docPartBody>
    </w:docPart>
    <w:docPart>
      <w:docPartPr>
        <w:name w:val="ABF8A7918AD949C2BD4BE060D53A7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08DC1-31C7-466A-9938-AA760686F11C}"/>
      </w:docPartPr>
      <w:docPartBody>
        <w:p w:rsidR="004260BC" w:rsidRDefault="00130656">
          <w:pPr>
            <w:pStyle w:val="ABF8A7918AD949C2BD4BE060D53A782D"/>
          </w:pPr>
          <w:r>
            <w:t>|</w:t>
          </w:r>
        </w:p>
      </w:docPartBody>
    </w:docPart>
    <w:docPart>
      <w:docPartPr>
        <w:name w:val="D62BD694CBAC4DD7BD6B85CAF914E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9C37-2ADC-4A6D-9BE8-FE9E443EEB94}"/>
      </w:docPartPr>
      <w:docPartBody>
        <w:p w:rsidR="004260BC" w:rsidRDefault="00130656">
          <w:pPr>
            <w:pStyle w:val="D62BD694CBAC4DD7BD6B85CAF914E3B7"/>
          </w:pPr>
          <w:r>
            <w:t>RELATED EXPERIENCE</w:t>
          </w:r>
        </w:p>
      </w:docPartBody>
    </w:docPart>
    <w:docPart>
      <w:docPartPr>
        <w:name w:val="A04ABE1A8D32404F820B8B2261404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84CA3-18C0-4CAE-A04F-15AD2050E10A}"/>
      </w:docPartPr>
      <w:docPartBody>
        <w:p w:rsidR="004260BC" w:rsidRDefault="00130656">
          <w:pPr>
            <w:pStyle w:val="A04ABE1A8D32404F820B8B2261404D43"/>
          </w:pPr>
          <w:r>
            <w:t>–</w:t>
          </w:r>
        </w:p>
      </w:docPartBody>
    </w:docPart>
    <w:docPart>
      <w:docPartPr>
        <w:name w:val="99E5DB5F035141078D9459FA503EA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207FD-02BE-4DD2-A898-A95194CDC1D0}"/>
      </w:docPartPr>
      <w:docPartBody>
        <w:p w:rsidR="004260BC" w:rsidRDefault="00130656">
          <w:pPr>
            <w:pStyle w:val="99E5DB5F035141078D9459FA503EA77D"/>
          </w:pPr>
          <w:r>
            <w:t>–</w:t>
          </w:r>
        </w:p>
      </w:docPartBody>
    </w:docPart>
    <w:docPart>
      <w:docPartPr>
        <w:name w:val="7D2C867E772D4E3E9E2FD40E40E6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00194-135A-4929-A460-AC57BBDA3E68}"/>
      </w:docPartPr>
      <w:docPartBody>
        <w:p w:rsidR="004260BC" w:rsidRDefault="00130656">
          <w:pPr>
            <w:pStyle w:val="7D2C867E772D4E3E9E2FD40E40E60C6F"/>
          </w:pPr>
          <w:r>
            <w:t>“The Female Betrayed and Modern Media”</w:t>
          </w:r>
        </w:p>
      </w:docPartBody>
    </w:docPart>
    <w:docPart>
      <w:docPartPr>
        <w:name w:val="70C3601606184F5DA4F527BE90F8E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69B7E-51C7-4DC7-9E3B-1AC8F91D1103}"/>
      </w:docPartPr>
      <w:docPartBody>
        <w:p w:rsidR="004260BC" w:rsidRDefault="00130656">
          <w:pPr>
            <w:pStyle w:val="70C3601606184F5DA4F527BE90F8EBEC"/>
          </w:pPr>
          <w:r>
            <w:t>LANGUAGES</w:t>
          </w:r>
        </w:p>
      </w:docPartBody>
    </w:docPart>
    <w:docPart>
      <w:docPartPr>
        <w:name w:val="F8A3AB115ADD40F9A432F6317824F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D3EB3-D400-4B54-BBBA-DA88ECC6B0E5}"/>
      </w:docPartPr>
      <w:docPartBody>
        <w:p w:rsidR="004260BC" w:rsidRDefault="00130656">
          <w:pPr>
            <w:pStyle w:val="F8A3AB115ADD40F9A432F6317824F39B"/>
          </w:pPr>
          <w:r>
            <w:t>–</w:t>
          </w:r>
        </w:p>
      </w:docPartBody>
    </w:docPart>
    <w:docPart>
      <w:docPartPr>
        <w:name w:val="C1559EEDAC384E88AF65858FB8AB8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F8703-FD58-4C2E-98B8-B0FD5F434DAD}"/>
      </w:docPartPr>
      <w:docPartBody>
        <w:p w:rsidR="004260BC" w:rsidRDefault="00130656">
          <w:pPr>
            <w:pStyle w:val="C1559EEDAC384E88AF65858FB8AB8A03"/>
          </w:pPr>
          <w:r>
            <w:t>–</w:t>
          </w:r>
        </w:p>
      </w:docPartBody>
    </w:docPart>
    <w:docPart>
      <w:docPartPr>
        <w:name w:val="E62B47B641024EB6BD1340D28E4D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00EE-93C7-4EB8-BDF4-E3E2693467FA}"/>
      </w:docPartPr>
      <w:docPartBody>
        <w:p w:rsidR="008D2394" w:rsidRDefault="004260BC" w:rsidP="004260BC">
          <w:pPr>
            <w:pStyle w:val="E62B47B641024EB6BD1340D28E4DEF9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656"/>
    <w:rsid w:val="00092129"/>
    <w:rsid w:val="00130656"/>
    <w:rsid w:val="0017011D"/>
    <w:rsid w:val="00172C58"/>
    <w:rsid w:val="00236A00"/>
    <w:rsid w:val="003A4450"/>
    <w:rsid w:val="004260BC"/>
    <w:rsid w:val="00682515"/>
    <w:rsid w:val="006B3021"/>
    <w:rsid w:val="00735CD1"/>
    <w:rsid w:val="008D2394"/>
    <w:rsid w:val="00A06554"/>
    <w:rsid w:val="00E02175"/>
    <w:rsid w:val="00E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599E81856F4EE2A952F7C30D6EFF00">
    <w:name w:val="81599E81856F4EE2A952F7C30D6EFF00"/>
  </w:style>
  <w:style w:type="paragraph" w:customStyle="1" w:styleId="71410810A59548E18CDD1A087AC51D31">
    <w:name w:val="71410810A59548E18CDD1A087AC51D31"/>
  </w:style>
  <w:style w:type="paragraph" w:customStyle="1" w:styleId="ABF8A7918AD949C2BD4BE060D53A782D">
    <w:name w:val="ABF8A7918AD949C2BD4BE060D53A782D"/>
  </w:style>
  <w:style w:type="paragraph" w:customStyle="1" w:styleId="D62BD694CBAC4DD7BD6B85CAF914E3B7">
    <w:name w:val="D62BD694CBAC4DD7BD6B85CAF914E3B7"/>
  </w:style>
  <w:style w:type="paragraph" w:customStyle="1" w:styleId="A04ABE1A8D32404F820B8B2261404D43">
    <w:name w:val="A04ABE1A8D32404F820B8B2261404D43"/>
  </w:style>
  <w:style w:type="paragraph" w:customStyle="1" w:styleId="99E5DB5F035141078D9459FA503EA77D">
    <w:name w:val="99E5DB5F035141078D9459FA503EA77D"/>
  </w:style>
  <w:style w:type="paragraph" w:customStyle="1" w:styleId="7D2C867E772D4E3E9E2FD40E40E60C6F">
    <w:name w:val="7D2C867E772D4E3E9E2FD40E40E60C6F"/>
  </w:style>
  <w:style w:type="paragraph" w:customStyle="1" w:styleId="70C3601606184F5DA4F527BE90F8EBEC">
    <w:name w:val="70C3601606184F5DA4F527BE90F8EBEC"/>
  </w:style>
  <w:style w:type="paragraph" w:customStyle="1" w:styleId="F8A3AB115ADD40F9A432F6317824F39B">
    <w:name w:val="F8A3AB115ADD40F9A432F6317824F39B"/>
  </w:style>
  <w:style w:type="paragraph" w:customStyle="1" w:styleId="C1559EEDAC384E88AF65858FB8AB8A03">
    <w:name w:val="C1559EEDAC384E88AF65858FB8AB8A03"/>
  </w:style>
  <w:style w:type="paragraph" w:customStyle="1" w:styleId="E62B47B641024EB6BD1340D28E4DEF90">
    <w:name w:val="E62B47B641024EB6BD1340D28E4DEF90"/>
    <w:rsid w:val="00426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tf10169559_win32</Template>
  <TotalTime>163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PETAR MIJATOVIC                                                                                                            </dc:creator>
  <cp:keywords/>
  <cp:lastModifiedBy>Apoikos</cp:lastModifiedBy>
  <cp:revision>16</cp:revision>
  <cp:lastPrinted>2006-08-01T17:47:00Z</cp:lastPrinted>
  <dcterms:created xsi:type="dcterms:W3CDTF">2020-08-20T10:35:00Z</dcterms:created>
  <dcterms:modified xsi:type="dcterms:W3CDTF">2020-11-27T07:14:00Z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